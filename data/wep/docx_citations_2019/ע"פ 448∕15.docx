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448/15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דבש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7.12.2014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17707-04-14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פרקש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6266" w:type="dxa"/>
        <w:jc w:val="start"/>
        <w:tblInd w:w="222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3009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009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26.11.2015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8"/>
        <w:gridCol w:w="3253"/>
        <w:gridCol w:w="5231"/>
      </w:tblGrid>
      <w:tr>
        <w:trPr/>
        <w:tc>
          <w:tcPr>
            <w:tcW w:w="3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53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852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bookmarkStart w:id="5" w:name="secretary"/>
            <w:bookmarkStart w:id="6" w:name="BeginProtocol"/>
            <w:bookmarkEnd w:id="5"/>
            <w:bookmarkEnd w:id="6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DocumentHead"/>
              <w:ind w:end="0"/>
              <w:jc w:val="center"/>
              <w:rPr/>
            </w:pPr>
            <w:bookmarkStart w:id="7" w:name="PsakDin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bookmarkEnd w:id="7"/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both"/>
        <w:rPr/>
      </w:pPr>
      <w:bookmarkStart w:id="8" w:name="Writer_Name"/>
      <w:bookmarkEnd w:id="8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בהמלצתנו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BODYVERDICT"/>
        <w:ind w:end="0"/>
        <w:jc w:val="both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),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).</w:t>
      </w:r>
    </w:p>
    <w:p>
      <w:pPr>
        <w:pStyle w:val="BODYVERDIC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tl w:val="true"/>
        </w:rPr>
        <w:t>.</w:t>
      </w:r>
    </w:p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>ד</w:t>
      </w:r>
      <w:r>
        <w:rPr>
          <w:rtl w:val="true"/>
        </w:rPr>
        <w:t>'-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רשמנו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שתאריכו</w:t>
      </w:r>
      <w:r>
        <w:rPr>
          <w:rFonts w:cs="Times New Roman"/>
          <w:rtl w:val="true"/>
        </w:rPr>
        <w:t xml:space="preserve"> </w:t>
      </w:r>
      <w:r>
        <w:rPr/>
        <w:t>17.11.2015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>.</w:t>
      </w:r>
    </w:p>
    <w:p>
      <w:pPr>
        <w:pStyle w:val="BODYVERDIC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>-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>.</w:t>
      </w:r>
    </w:p>
    <w:p>
      <w:pPr>
        <w:pStyle w:val="BODYVERDIC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(‏</w:t>
      </w:r>
      <w:r>
        <w:rPr/>
        <w:t>26.11.2015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  <w:bookmarkStart w:id="9" w:name="Start_Write"/>
      <w:bookmarkStart w:id="10" w:name="Start_Write"/>
      <w:bookmarkEnd w:id="10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r>
        <w:rPr>
          <w:sz w:val="16"/>
        </w:rPr>
        <w:t>15004480</w:t>
      </w:r>
      <w:r>
        <w:rPr>
          <w:sz w:val="16"/>
          <w:rtl w:val="true"/>
        </w:rPr>
        <w:t>_</w:t>
      </w:r>
      <w:r>
        <w:rPr>
          <w:sz w:val="16"/>
        </w:rPr>
        <w:t>W01.doc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נג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דנציגר </w:t>
      </w:r>
      <w:r>
        <w:rPr>
          <w:rFonts w:cs="David" w:ascii="David" w:hAnsi="David"/>
          <w:color w:val="000000"/>
          <w:szCs w:val="22"/>
        </w:rPr>
        <w:t>54678313-448/15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448/15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אמיר דבש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870510" TargetMode="External"/><Relationship Id="rId3" Type="http://schemas.openxmlformats.org/officeDocument/2006/relationships/hyperlink" Target="http://www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15004480.W01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2019-01-27T12:23:00Z</dcterms:created>
  <dc:creator> </dc:creator>
  <dc:description/>
  <cp:keywords/>
  <dc:language>en-IL</dc:language>
  <cp:lastModifiedBy>h7</cp:lastModifiedBy>
  <cp:lastPrinted>2009-02-15T11:12:00Z</cp:lastPrinted>
  <dcterms:modified xsi:type="dcterms:W3CDTF">2019-01-27T12:23:00Z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אמיר דבש</vt:lpwstr>
  </property>
  <property fmtid="{D5CDD505-2E9C-101B-9397-08002B2CF9AE}" pid="3" name="APPELLEE">
    <vt:lpwstr>מדינת ישראל</vt:lpwstr>
  </property>
  <property fmtid="{D5CDD505-2E9C-101B-9397-08002B2CF9AE}" pid="4" name="CASESLISTTMP1">
    <vt:lpwstr>16870510</vt:lpwstr>
  </property>
  <property fmtid="{D5CDD505-2E9C-101B-9397-08002B2CF9AE}" pid="5" name="DATE">
    <vt:lpwstr>20151126</vt:lpwstr>
  </property>
  <property fmtid="{D5CDD505-2E9C-101B-9397-08002B2CF9AE}" pid="6" name="JUDGE">
    <vt:lpwstr>י' דנציגר;נ' סולברג;ע' ברון</vt:lpwstr>
  </property>
  <property fmtid="{D5CDD505-2E9C-101B-9397-08002B2CF9AE}" pid="7" name="LAWYER">
    <vt:lpwstr>עילית מידן;אחמד חמזה יונס;שירות המבחן למבוגרים גב' ברכה וייס פסק דין</vt:lpwstr>
  </property>
  <property fmtid="{D5CDD505-2E9C-101B-9397-08002B2CF9AE}" pid="8" name="PROCESS">
    <vt:lpwstr>עפ</vt:lpwstr>
  </property>
  <property fmtid="{D5CDD505-2E9C-101B-9397-08002B2CF9AE}" pid="9" name="PROCNUM">
    <vt:lpwstr>448</vt:lpwstr>
  </property>
  <property fmtid="{D5CDD505-2E9C-101B-9397-08002B2CF9AE}" pid="10" name="PROCYEAR">
    <vt:lpwstr>15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410020151126</vt:lpwstr>
  </property>
  <property fmtid="{D5CDD505-2E9C-101B-9397-08002B2CF9AE}" pid="14" name="TYPE_N_DATE">
    <vt:lpwstr>41020151126</vt:lpwstr>
  </property>
  <property fmtid="{D5CDD505-2E9C-101B-9397-08002B2CF9AE}" pid="15" name="WORDNUMPAGES">
    <vt:lpwstr>2</vt:lpwstr>
  </property>
</Properties>
</file>