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1200" w:before="0" w:after="80"/>
        <w:ind w:firstLine="284" w:end="0"/>
        <w:jc w:val="center"/>
        <w:rPr>
          <w:sz w:val="22"/>
        </w:rPr>
      </w:pPr>
      <w:r>
        <w:rPr>
          <w:sz w:val="22"/>
          <w:rtl w:val="true"/>
        </w:rPr>
        <w:drawing>
          <wp:inline distT="0" distB="0" distL="0" distR="0">
            <wp:extent cx="433070" cy="4514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7" t="-31" r="-3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45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</w:p>
    <w:tbl>
      <w:tblPr>
        <w:bidiVisual w:val="true"/>
        <w:tblW w:w="8522" w:type="dxa"/>
        <w:jc w:val="start"/>
        <w:tblInd w:w="54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16"/>
        <w:gridCol w:w="5317"/>
        <w:gridCol w:w="2689"/>
      </w:tblGrid>
      <w:tr>
        <w:trPr/>
        <w:tc>
          <w:tcPr>
            <w:tcW w:w="5833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בחיפה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68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000368/01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Times New Roman"/>
                <w:b/>
                <w:bCs/>
                <w:sz w:val="22"/>
              </w:rPr>
            </w:pPr>
            <w:bookmarkStart w:id="0" w:name="CaseNumIk"/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  <w:bookmarkEnd w:id="0"/>
          </w:p>
        </w:tc>
      </w:tr>
      <w:tr>
        <w:trPr/>
        <w:tc>
          <w:tcPr>
            <w:tcW w:w="516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1" w:name="LastJudge"/>
            <w:bookmarkEnd w:id="1"/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531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השופטים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פיזם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>[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אב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b/>
                <w:bCs/>
                <w:sz w:val="22"/>
                <w:rtl w:val="true"/>
              </w:rPr>
              <w:t>]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א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רזי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ש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שטמר</w:t>
            </w:r>
          </w:p>
        </w:tc>
        <w:tc>
          <w:tcPr>
            <w:tcW w:w="2689" w:type="dxa"/>
            <w:tcBorders/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  <w:bookmarkStart w:id="2" w:name="Bifnei"/>
            <w:bookmarkStart w:id="3" w:name="Bifnei"/>
            <w:bookmarkEnd w:id="3"/>
          </w:p>
        </w:tc>
      </w:tr>
    </w:tbl>
    <w:p>
      <w:pPr>
        <w:pStyle w:val="Header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01"/>
        <w:gridCol w:w="3119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5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suppressLineNumbers w:val="0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1701" w:type="dxa"/>
            <w:tcBorders/>
          </w:tcPr>
          <w:p>
            <w:pPr>
              <w:pStyle w:val="Style16"/>
              <w:suppressLineNumbers w:val="0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ע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עוה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</w:p>
        </w:tc>
        <w:tc>
          <w:tcPr>
            <w:tcW w:w="3119" w:type="dxa"/>
            <w:tcBorders/>
          </w:tcPr>
          <w:p>
            <w:pPr>
              <w:pStyle w:val="Style16"/>
              <w:suppressLineNumbers w:val="0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פריימן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וזאבי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 xml:space="preserve">- </w:t>
            </w:r>
            <w:r>
              <w:rPr>
                <w:sz w:val="22"/>
                <w:sz w:val="22"/>
                <w:rtl w:val="true"/>
              </w:rPr>
              <w:t>פמ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ח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uppressLineNumbers w:val="0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suppressLineNumbers w:val="0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  <w:t xml:space="preserve">- </w:t>
            </w:r>
            <w:r>
              <w:rPr>
                <w:sz w:val="22"/>
                <w:sz w:val="22"/>
                <w:rtl w:val="true"/>
              </w:rPr>
              <w:t>נ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ג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 xml:space="preserve">- </w:t>
            </w:r>
          </w:p>
          <w:p>
            <w:pPr>
              <w:pStyle w:val="Style16"/>
              <w:suppressLineNumbers w:val="0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suppressLineNumbers w:val="0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יוסף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בן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מחמוד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אלזיר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6"/>
              <w:suppressLineNumbers w:val="0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ע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עוה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</w:p>
        </w:tc>
        <w:tc>
          <w:tcPr>
            <w:tcW w:w="3119" w:type="dxa"/>
            <w:tcBorders/>
          </w:tcPr>
          <w:p>
            <w:pPr>
              <w:pStyle w:val="Style16"/>
              <w:suppressLineNumbers w:val="0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</w:t>
            </w:r>
            <w:bookmarkStart w:id="6" w:name="SideBLaw"/>
            <w:bookmarkEnd w:id="6"/>
            <w:r>
              <w:rPr>
                <w:sz w:val="22"/>
                <w:sz w:val="22"/>
                <w:rtl w:val="true"/>
              </w:rPr>
              <w:t>מחאג</w:t>
            </w:r>
            <w:r>
              <w:rPr>
                <w:sz w:val="22"/>
                <w:rtl w:val="true"/>
              </w:rPr>
              <w:t>'</w:t>
            </w:r>
            <w:r>
              <w:rPr>
                <w:sz w:val="22"/>
                <w:sz w:val="22"/>
                <w:rtl w:val="true"/>
              </w:rPr>
              <w:t>נה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uppressLineNumbers w:val="0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Heading2"/>
        <w:keepNext w:val="false"/>
        <w:spacing w:lineRule="exact" w:line="260" w:before="0" w:after="80"/>
        <w:ind w:firstLine="283" w:end="0"/>
        <w:jc w:val="both"/>
        <w:rPr>
          <w:rFonts w:ascii="Times New Roman" w:hAnsi="Times New Roman" w:cs="Times New Roman"/>
          <w:sz w:val="22"/>
          <w:szCs w:val="24"/>
          <w:u w:val="none"/>
        </w:rPr>
      </w:pPr>
      <w:r>
        <w:rPr>
          <w:rFonts w:cs="Times New Roman" w:ascii="Times New Roman" w:hAnsi="Times New Roman"/>
          <w:sz w:val="22"/>
          <w:szCs w:val="24"/>
          <w:u w:val="none"/>
          <w:rtl w:val="true"/>
        </w:rPr>
      </w:r>
    </w:p>
    <w:p>
      <w:pPr>
        <w:pStyle w:val="Tuta"/>
        <w:suppressLineNumbers w:val="0"/>
        <w:spacing w:lineRule="exact" w:line="260" w:before="0" w:after="80"/>
        <w:ind w:firstLine="283" w:end="0"/>
        <w:jc w:val="center"/>
        <w:rPr>
          <w:b/>
          <w:bCs/>
          <w:iCs w:val="false"/>
          <w:color w:val="000000"/>
          <w:sz w:val="22"/>
          <w:szCs w:val="24"/>
          <w:u w:val="single"/>
          <w:lang w:val="en-US" w:eastAsia="he-IL"/>
        </w:rPr>
      </w:pPr>
      <w:bookmarkStart w:id="7" w:name="PsakDin"/>
      <w:bookmarkStart w:id="8" w:name="Status"/>
      <w:bookmarkEnd w:id="7"/>
      <w:bookmarkEnd w:id="8"/>
      <w:r>
        <w:rPr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>גזר</w:t>
      </w:r>
      <w:r>
        <w:rPr>
          <w:rFonts w:cs="Times New Roman"/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>דין</w:t>
      </w:r>
    </w:p>
    <w:p>
      <w:pPr>
        <w:pStyle w:val="Tuta"/>
        <w:suppressLineNumbers w:val="0"/>
        <w:spacing w:lineRule="exact" w:line="260" w:before="0" w:after="80"/>
        <w:ind w:firstLine="283" w:end="0"/>
        <w:jc w:val="both"/>
        <w:rPr>
          <w:b/>
          <w:bCs/>
          <w:iCs w:val="false"/>
          <w:color w:val="000000"/>
          <w:sz w:val="22"/>
          <w:szCs w:val="24"/>
          <w:u w:val="single"/>
          <w:lang w:val="en-US" w:eastAsia="he-IL"/>
        </w:rPr>
      </w:pPr>
      <w:r>
        <w:rPr>
          <w:b/>
          <w:bCs/>
          <w:iCs w:val="false"/>
          <w:color w:val="000000"/>
          <w:sz w:val="22"/>
          <w:szCs w:val="24"/>
          <w:u w:val="single"/>
          <w:rtl w:val="true"/>
          <w:lang w:val="en-US" w:eastAsia="he-IL"/>
        </w:rPr>
      </w:r>
      <w:bookmarkStart w:id="9" w:name="PsakDin"/>
      <w:bookmarkStart w:id="10" w:name="PsakDin"/>
      <w:bookmarkEnd w:id="10"/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bookmarkStart w:id="11" w:name="ABSTRACT_START"/>
      <w:bookmarkEnd w:id="11"/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שהושמעה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מפרשת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)(</w:t>
      </w:r>
      <w:r>
        <w:rPr>
          <w:sz w:val="22"/>
          <w:sz w:val="22"/>
          <w:rtl w:val="true"/>
        </w:rPr>
        <w:t>ב</w:t>
      </w:r>
      <w:r>
        <w:rPr>
          <w:sz w:val="22"/>
        </w:rPr>
        <w:t>2</w:t>
      </w:r>
      <w:r>
        <w:rPr>
          <w:sz w:val="22"/>
          <w:rtl w:val="true"/>
        </w:rPr>
        <w:t xml:space="preserve">)+ </w:t>
      </w:r>
      <w:r>
        <w:rPr>
          <w:sz w:val="22"/>
        </w:rPr>
        <w:t>29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sz w:val="22"/>
        </w:rPr>
        <w:t>1977</w:t>
      </w:r>
      <w:r>
        <w:rPr>
          <w:sz w:val="22"/>
          <w:rtl w:val="true"/>
        </w:rPr>
        <w:t>-</w:t>
      </w:r>
      <w:bookmarkStart w:id="12" w:name="ABSTRACT_END"/>
      <w:bookmarkEnd w:id="12"/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השטחים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סוחרי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נאסר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11/08/2001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השיגו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</w:t>
      </w:r>
      <w:r>
        <w:rPr>
          <w:sz w:val="22"/>
          <w:rtl w:val="true"/>
        </w:rPr>
        <w:t xml:space="preserve"> - </w:t>
      </w:r>
      <w:r>
        <w:rPr>
          <w:sz w:val="22"/>
        </w:rPr>
        <w:t>M</w:t>
      </w:r>
      <w:r>
        <w:rPr>
          <w:sz w:val="22"/>
          <w:rtl w:val="true"/>
        </w:rPr>
        <w:t xml:space="preserve"> 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- "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"), </w:t>
      </w:r>
      <w:r>
        <w:rPr>
          <w:sz w:val="22"/>
          <w:sz w:val="22"/>
          <w:rtl w:val="true"/>
        </w:rPr>
        <w:t>מתושב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מרואן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25,000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נאסר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ליאסין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כשהתברר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ולנאסר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השליחים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שליחיו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נטען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פברואר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אוגוסט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נגב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שנגנב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35,000</w:t>
      </w:r>
      <w:r>
        <w:rPr>
          <w:sz w:val="22"/>
          <w:rtl w:val="true"/>
        </w:rPr>
        <w:t xml:space="preserve"> ₪.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אחיו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ולנאסר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הטמנתו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בחלקת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שלהם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השלישי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הקרקע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השטח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לחלקה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טמנוהו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בקרקע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עטוף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ביריעת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צמיג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לתיקון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הושמטה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השתייך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מוחמד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גרמן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והמחייבות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מבעבר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שלפנינו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לפיגועים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התכופים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המגיעים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ושתוצאתם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זריעת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וניכויות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מלשתף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המפגעים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בהספקת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אמצעי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לוחמה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השטחים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בטיעוניה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טרוריסטי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בפעילות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ענפה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הפיגועים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בבנימינה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ובצומת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לאמה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בינתיים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נהרג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נמחקה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אומנם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רשאית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להזכיר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לעמדתו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סתמי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הוכחה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והשתתף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בפיגועים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מרשו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טרור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 w:val="4"/>
          <w:szCs w:val="4"/>
          <w:rtl w:val="true"/>
        </w:rPr>
        <w:t>נ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בראיות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שסוחר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השטחים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למטרות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שהסוחר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היתממות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ועצימת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עיניים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נאסר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כחודשיים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. (</w:t>
      </w:r>
      <w:r>
        <w:rPr>
          <w:sz w:val="22"/>
          <w:sz w:val="22"/>
          <w:rtl w:val="true"/>
        </w:rPr>
        <w:t>חי</w:t>
      </w:r>
      <w:r>
        <w:rPr>
          <w:sz w:val="22"/>
          <w:rtl w:val="true"/>
        </w:rPr>
        <w:t xml:space="preserve">)  </w:t>
      </w:r>
      <w:r>
        <w:rPr>
          <w:sz w:val="22"/>
        </w:rPr>
        <w:t>351/01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נאסר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מוחמד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בדראן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במפגשים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ובטלפון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טרור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</w:rPr>
        <w:t>7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טיעוניה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. (</w:t>
      </w:r>
      <w:r>
        <w:rPr>
          <w:sz w:val="22"/>
          <w:sz w:val="22"/>
          <w:rtl w:val="true"/>
        </w:rPr>
        <w:t>חי</w:t>
      </w:r>
      <w:r>
        <w:rPr>
          <w:sz w:val="22"/>
          <w:rtl w:val="true"/>
        </w:rPr>
        <w:t xml:space="preserve">) </w:t>
      </w:r>
      <w:r>
        <w:rPr>
          <w:sz w:val="22"/>
        </w:rPr>
        <w:t>351/01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חוץ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המתייחסת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שלפנינו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לעמדת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גדול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נאסר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לפיו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ולמצער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</w:rPr>
        <w:t>10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8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מאיתנו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הרוח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החיה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להדגיש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נאמר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</w:rPr>
        <w:t>2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ילדים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ברציפות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עתיקות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9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המלחמה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בטרור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בעיצומה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מחייבת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אמצעי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ורצח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לנוקטים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בטרור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פוטנציאל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לדעתנו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בהרתעה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מכריע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10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הנאמרים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ולחוץ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נגב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11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בדקנו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351/01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מסכימים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נאסר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נאסר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שלכאורה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רכישת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נגב</w:t>
      </w:r>
      <w:r>
        <w:rPr>
          <w:sz w:val="22"/>
          <w:rtl w:val="true"/>
        </w:rPr>
        <w:t xml:space="preserve">".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נאסר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/>
      </w:pPr>
      <w:r>
        <w:rPr>
          <w:sz w:val="22"/>
        </w:rPr>
        <w:t>12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בדקנו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שהציג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4609/98</w:t>
      </w:r>
      <w:r>
        <w:rPr>
          <w:sz w:val="22"/>
          <w:rtl w:val="true"/>
        </w:rPr>
        <w:t xml:space="preserve">, </w:t>
      </w:r>
      <w:r>
        <w:rPr>
          <w:sz w:val="22"/>
        </w:rPr>
        <w:t>4477/98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513/99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טהא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המערער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</w:rPr>
        <w:t>5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רכישת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השטחים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ומכירתו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הוחמר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</w:rPr>
        <w:t>7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חי</w:t>
      </w:r>
      <w:r>
        <w:rPr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מוחמד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>'</w:t>
      </w:r>
      <w:r>
        <w:rPr>
          <w:b/>
          <w:b/>
          <w:bCs/>
          <w:sz w:val="22"/>
          <w:sz w:val="22"/>
          <w:rtl w:val="true"/>
        </w:rPr>
        <w:t>בארין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למיטב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ידיעתנו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רכש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השטחים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</w:rPr>
        <w:t>4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273/00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מוסא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>'</w:t>
      </w:r>
      <w:r>
        <w:rPr>
          <w:b/>
          <w:b/>
          <w:bCs/>
          <w:sz w:val="22"/>
          <w:sz w:val="22"/>
          <w:rtl w:val="true"/>
        </w:rPr>
        <w:t>בארין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רכישת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השטחים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ומכירתם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השטחים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הנמכר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ישמש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קרוב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לוודאי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הטרור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מתייחסים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השטחים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המחייבת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עוסקים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13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ששקלנו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שהוצגו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עדיפות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7.5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והיתר</w:t>
      </w:r>
      <w:r>
        <w:rPr>
          <w:sz w:val="22"/>
          <w:rtl w:val="true"/>
        </w:rPr>
        <w:t xml:space="preserve">, </w:t>
      </w:r>
      <w:r>
        <w:rPr>
          <w:sz w:val="22"/>
        </w:rPr>
        <w:t>2.5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בגינה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b/>
          <w:b/>
          <w:bCs/>
          <w:sz w:val="22"/>
          <w:sz w:val="22"/>
          <w:rtl w:val="true"/>
        </w:rPr>
        <w:t>הודעה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הערעור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העליון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מהיום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באב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תשס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,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בנוכחות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עורכי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פריימן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וזאבי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מחאג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בעצמו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tblW w:w="852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5"/>
        <w:gridCol w:w="1077"/>
        <w:gridCol w:w="2125"/>
        <w:gridCol w:w="1077"/>
        <w:gridCol w:w="2125"/>
      </w:tblGrid>
      <w:tr>
        <w:trPr>
          <w:cantSplit w:val="true"/>
        </w:trPr>
        <w:tc>
          <w:tcPr>
            <w:tcW w:w="2125" w:type="dxa"/>
            <w:tcBorders>
              <w:top w:val="single" w:sz="6" w:space="0" w:color="000000"/>
            </w:tcBorders>
          </w:tcPr>
          <w:p>
            <w:pPr>
              <w:pStyle w:val="Style12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ש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שטמר</w:t>
            </w:r>
            <w:r>
              <w:rPr>
                <w:sz w:val="22"/>
                <w:rtl w:val="true"/>
              </w:rPr>
              <w:t xml:space="preserve">, </w:t>
            </w:r>
            <w:r>
              <w:rPr>
                <w:sz w:val="22"/>
                <w:sz w:val="22"/>
                <w:rtl w:val="true"/>
              </w:rPr>
              <w:t>שופטת</w:t>
            </w:r>
          </w:p>
        </w:tc>
        <w:tc>
          <w:tcPr>
            <w:tcW w:w="1077" w:type="dxa"/>
            <w:tcBorders/>
          </w:tcPr>
          <w:p>
            <w:pPr>
              <w:pStyle w:val="Style12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125" w:type="dxa"/>
            <w:tcBorders>
              <w:top w:val="single" w:sz="6" w:space="0" w:color="000000"/>
            </w:tcBorders>
          </w:tcPr>
          <w:p>
            <w:pPr>
              <w:pStyle w:val="Style12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א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רזי</w:t>
            </w:r>
            <w:r>
              <w:rPr>
                <w:sz w:val="22"/>
                <w:rtl w:val="true"/>
              </w:rPr>
              <w:t xml:space="preserve">, </w:t>
            </w:r>
            <w:r>
              <w:rPr>
                <w:sz w:val="22"/>
                <w:sz w:val="22"/>
                <w:rtl w:val="true"/>
              </w:rPr>
              <w:t>שופט</w:t>
            </w:r>
          </w:p>
        </w:tc>
        <w:tc>
          <w:tcPr>
            <w:tcW w:w="1077" w:type="dxa"/>
            <w:tcBorders/>
          </w:tcPr>
          <w:p>
            <w:pPr>
              <w:pStyle w:val="Style12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125" w:type="dxa"/>
            <w:tcBorders>
              <w:top w:val="single" w:sz="6" w:space="0" w:color="000000"/>
            </w:tcBorders>
          </w:tcPr>
          <w:p>
            <w:pPr>
              <w:pStyle w:val="Style12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ח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פיזם</w:t>
            </w:r>
          </w:p>
          <w:p>
            <w:pPr>
              <w:pStyle w:val="Style12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ס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נשיא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אב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sz w:val="22"/>
                <w:rtl w:val="true"/>
              </w:rPr>
              <w:t xml:space="preserve">] </w:t>
            </w:r>
          </w:p>
        </w:tc>
      </w:tr>
    </w:tbl>
    <w:p>
      <w:pPr>
        <w:pStyle w:val="Style15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אליאס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/ </w:t>
      </w:r>
      <w:r>
        <w:rPr>
          <w:sz w:val="22"/>
          <w:rtl w:val="true"/>
        </w:rPr>
        <w:fldChar w:fldCharType="begin"/>
      </w:r>
      <w:r>
        <w:rPr>
          <w:rtl w:val="true"/>
          <w:sz w:val="22"/>
          <w:sz w:val="22"/>
        </w:rPr>
        <w:instrText xml:space="preserve"> FILENAME </w:instrText>
      </w:r>
      <w:r>
        <w:rPr>
          <w:rtl w:val="true"/>
          <w:sz w:val="22"/>
          <w:sz w:val="22"/>
        </w:rPr>
        <w:fldChar w:fldCharType="separate"/>
      </w:r>
      <w:r>
        <w:rPr>
          <w:rtl w:val="true"/>
          <w:sz w:val="22"/>
          <w:sz w:val="22"/>
        </w:rPr>
        <w:t>m01368.doc</w:t>
      </w:r>
      <w:r>
        <w:rPr>
          <w:rtl w:val="true"/>
          <w:sz w:val="22"/>
          <w:sz w:val="22"/>
        </w:rPr>
        <w:fldChar w:fldCharType="end"/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3"/>
      <w:footerReference w:type="default" r:id="rId4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rtlGutter/>
      <w:docGrid w:type="default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</w:rPr>
    </w:pPr>
    <w:r>
      <w:rPr>
        <w:rFonts w:cs="FrankRuehl"/>
        <w:rtl w:val="true"/>
      </w:rPr>
      <w:fldChar w:fldCharType="begin"/>
    </w:r>
    <w:r>
      <w:rPr>
        <w:rtl w:val="true"/>
        <w:rFonts w:cs="FrankRuehl"/>
      </w:rPr>
      <w:instrText xml:space="preserve"> PAGE </w:instrText>
    </w:r>
    <w:r>
      <w:rPr>
        <w:rtl w:val="true"/>
        <w:rFonts w:cs="FrankRuehl"/>
      </w:rPr>
      <w:fldChar w:fldCharType="separate"/>
    </w:r>
    <w:r>
      <w:rPr>
        <w:rtl w:val="true"/>
        <w:rFonts w:cs="FrankRuehl"/>
      </w:rPr>
      <w:t>3</w:t>
    </w:r>
    <w:r>
      <w:rPr>
        <w:rtl w:val="true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/Users/liorb/Downloads/study2025-p2/m01368.doc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368/01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יוסף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מחמוד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אלזיר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spacing w:lineRule="auto" w:line="240"/>
      <w:ind w:hanging="0" w:start="0" w:end="0"/>
      <w:jc w:val="center"/>
    </w:pPr>
    <w:rPr>
      <w:b/>
      <w:bCs/>
    </w:rPr>
  </w:style>
  <w:style w:type="paragraph" w:styleId="Style13">
    <w:name w:val="שאלה"/>
    <w:basedOn w:val="Normal"/>
    <w:next w:val="Style18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>
      <w:b/>
      <w:bCs/>
    </w:rPr>
  </w:style>
  <w:style w:type="paragraph" w:styleId="Style15">
    <w:name w:val="רגיל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7">
    <w:name w:val="החלטה"/>
    <w:basedOn w:val="Style15"/>
    <w:qFormat/>
    <w:pPr>
      <w:ind w:hanging="0" w:start="0" w:end="0"/>
      <w:jc w:val="both"/>
    </w:pPr>
    <w:rPr/>
  </w:style>
  <w:style w:type="paragraph" w:styleId="Style18">
    <w:name w:val="תשובה"/>
    <w:basedOn w:val="Normal"/>
    <w:next w:val="Style19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both"/>
    </w:pPr>
    <w:rPr>
      <w:b/>
      <w:bCs/>
      <w:u w:val="single"/>
    </w:rPr>
  </w:style>
  <w:style w:type="paragraph" w:styleId="Style21">
    <w:name w:val="חקירה"/>
    <w:basedOn w:val="Style20"/>
    <w:qFormat/>
    <w:pPr>
      <w:ind w:hanging="0" w:start="0" w:end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00036801p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2010-03-14T04:24:00Z</dcterms:created>
  <dc:creator> </dc:creator>
  <dc:description/>
  <cp:keywords/>
  <dc:language>en-IL</dc:language>
  <cp:lastModifiedBy>eli</cp:lastModifiedBy>
  <cp:lastPrinted>2002-07-14T13:13:00Z</cp:lastPrinted>
  <dcterms:modified xsi:type="dcterms:W3CDTF">2010-03-14T04:24:00Z</dcterms:modified>
  <cp:revision>2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יוסף בן מחמוד אלזיר</vt:lpwstr>
  </property>
  <property fmtid="{D5CDD505-2E9C-101B-9397-08002B2CF9AE}" pid="4" name="CITY">
    <vt:lpwstr>חי'</vt:lpwstr>
  </property>
  <property fmtid="{D5CDD505-2E9C-101B-9397-08002B2CF9AE}" pid="5" name="DATE">
    <vt:lpwstr>20020714</vt:lpwstr>
  </property>
  <property fmtid="{D5CDD505-2E9C-101B-9397-08002B2CF9AE}" pid="6" name="ISABSTRACT">
    <vt:lpwstr>Y</vt:lpwstr>
  </property>
  <property fmtid="{D5CDD505-2E9C-101B-9397-08002B2CF9AE}" pid="7" name="JUDGE">
    <vt:lpwstr>ח. פיזם;א. רזי;ש. שטמר</vt:lpwstr>
  </property>
  <property fmtid="{D5CDD505-2E9C-101B-9397-08002B2CF9AE}" pid="8" name="LAWYER">
    <vt:lpwstr>פריימן;זאבי;מחאג'נה</vt:lpwstr>
  </property>
  <property fmtid="{D5CDD505-2E9C-101B-9397-08002B2CF9AE}" pid="9" name="PAGE">
    <vt:lpwstr/>
  </property>
  <property fmtid="{D5CDD505-2E9C-101B-9397-08002B2CF9AE}" pid="10" name="PART">
    <vt:lpwstr/>
  </property>
  <property fmtid="{D5CDD505-2E9C-101B-9397-08002B2CF9AE}" pid="11" name="PROCESS">
    <vt:lpwstr>תפ</vt:lpwstr>
  </property>
  <property fmtid="{D5CDD505-2E9C-101B-9397-08002B2CF9AE}" pid="12" name="PROCNUM">
    <vt:lpwstr>368</vt:lpwstr>
  </property>
  <property fmtid="{D5CDD505-2E9C-101B-9397-08002B2CF9AE}" pid="13" name="PROCYEAR">
    <vt:lpwstr>01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VOLUME">
    <vt:lpwstr/>
  </property>
  <property fmtid="{D5CDD505-2E9C-101B-9397-08002B2CF9AE}" pid="17" name="WORDNUMPAGES">
    <vt:lpwstr>3</vt:lpwstr>
  </property>
</Properties>
</file>