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320" w:before="0" w:after="80"/>
        <w:ind w:firstLine="283" w:end="0"/>
        <w:jc w:val="center"/>
        <w:rPr>
          <w:sz w:val="22"/>
          <w:szCs w:val="24"/>
        </w:rPr>
      </w:pPr>
      <w:r>
        <w:rPr>
          <w:sz w:val="22"/>
          <w:szCs w:val="24"/>
          <w:rtl w:val="true"/>
        </w:rPr>
      </w:r>
      <w:bookmarkStart w:id="0" w:name="LastJudge"/>
      <w:bookmarkStart w:id="1" w:name="צד_ג"/>
      <w:bookmarkStart w:id="2" w:name="LastJudge"/>
      <w:bookmarkStart w:id="3" w:name="צד_ג"/>
      <w:bookmarkEnd w:id="2"/>
      <w:bookmarkEnd w:id="3"/>
    </w:p>
    <w:p>
      <w:pPr>
        <w:pStyle w:val="Normal"/>
        <w:spacing w:lineRule="exact" w:line="320" w:before="0" w:after="80"/>
        <w:ind w:firstLine="283" w:end="0"/>
        <w:jc w:val="center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center"/>
        <w:rPr>
          <w:b/>
          <w:bCs/>
          <w:sz w:val="22"/>
          <w:szCs w:val="24"/>
        </w:rPr>
      </w:pPr>
      <w:r>
        <w:rPr>
          <w:b/>
          <w:b/>
          <w:bCs/>
          <w:sz w:val="22"/>
          <w:sz w:val="22"/>
          <w:szCs w:val="24"/>
          <w:rtl w:val="true"/>
        </w:rPr>
        <w:t>בתי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המשפט</w:t>
      </w:r>
    </w:p>
    <w:tbl>
      <w:tblPr>
        <w:bidiVisual w:val="true"/>
        <w:tblW w:w="8449" w:type="dxa"/>
        <w:jc w:val="start"/>
        <w:tblInd w:w="75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300"/>
        <w:gridCol w:w="4234"/>
        <w:gridCol w:w="822"/>
        <w:gridCol w:w="2093"/>
      </w:tblGrid>
      <w:tr>
        <w:trPr>
          <w:trHeight w:val="195" w:hRule="atLeast"/>
          <w:cantSplit w:val="true"/>
        </w:trPr>
        <w:tc>
          <w:tcPr>
            <w:tcW w:w="5534" w:type="dxa"/>
            <w:gridSpan w:val="2"/>
            <w:vMerge w:val="restart"/>
            <w:tcBorders/>
          </w:tcPr>
          <w:p>
            <w:pPr>
              <w:pStyle w:val="Heading4"/>
              <w:keepNext w:val="false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  <w:u w:val="none"/>
              </w:rPr>
            </w:pPr>
            <w:bookmarkStart w:id="4" w:name="זיהוי_תיק"/>
            <w:bookmarkEnd w:id="4"/>
            <w:r>
              <w:rPr>
                <w:sz w:val="22"/>
                <w:sz w:val="22"/>
                <w:szCs w:val="24"/>
                <w:u w:val="none"/>
                <w:rtl w:val="true"/>
              </w:rPr>
              <w:t>בית</w:t>
            </w:r>
            <w:r>
              <w:rPr>
                <w:rFonts w:cs="Times New Roman"/>
                <w:sz w:val="22"/>
                <w:sz w:val="22"/>
                <w:szCs w:val="24"/>
                <w:u w:val="none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u w:val="none"/>
                <w:rtl w:val="true"/>
              </w:rPr>
              <w:t>המשפט</w:t>
            </w:r>
            <w:r>
              <w:rPr>
                <w:rFonts w:cs="Times New Roman"/>
                <w:sz w:val="22"/>
                <w:sz w:val="22"/>
                <w:szCs w:val="24"/>
                <w:u w:val="none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u w:val="none"/>
                <w:rtl w:val="true"/>
              </w:rPr>
              <w:t>המחוזי</w:t>
            </w:r>
            <w:r>
              <w:rPr>
                <w:rFonts w:cs="Times New Roman"/>
                <w:sz w:val="22"/>
                <w:sz w:val="22"/>
                <w:szCs w:val="24"/>
                <w:u w:val="none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u w:val="none"/>
                <w:rtl w:val="true"/>
              </w:rPr>
              <w:t>בירושלים</w:t>
            </w:r>
          </w:p>
        </w:tc>
        <w:tc>
          <w:tcPr>
            <w:tcW w:w="2915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פח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Cs/>
                <w:sz w:val="22"/>
                <w:szCs w:val="24"/>
              </w:rPr>
              <w:t>005019/02</w:t>
            </w:r>
          </w:p>
        </w:tc>
      </w:tr>
      <w:tr>
        <w:trPr>
          <w:trHeight w:val="195" w:hRule="atLeast"/>
          <w:cantSplit w:val="true"/>
        </w:trPr>
        <w:tc>
          <w:tcPr>
            <w:tcW w:w="5534" w:type="dxa"/>
            <w:gridSpan w:val="2"/>
            <w:vMerge w:val="continue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  <w:rtl w:val="true"/>
              </w:rPr>
            </w:r>
            <w:bookmarkStart w:id="5" w:name="תיק_עיקרי"/>
            <w:bookmarkStart w:id="6" w:name="תיק_עיקרי"/>
            <w:bookmarkEnd w:id="6"/>
          </w:p>
        </w:tc>
        <w:tc>
          <w:tcPr>
            <w:tcW w:w="2915" w:type="dxa"/>
            <w:gridSpan w:val="2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  <w:rtl w:val="true"/>
              </w:rPr>
            </w:r>
          </w:p>
        </w:tc>
      </w:tr>
      <w:tr>
        <w:trPr>
          <w:trHeight w:val="286" w:hRule="atLeast"/>
          <w:cantSplit w:val="true"/>
        </w:trPr>
        <w:tc>
          <w:tcPr>
            <w:tcW w:w="1300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bookmarkStart w:id="7" w:name="שם_שופט"/>
            <w:bookmarkStart w:id="8" w:name="תאריך"/>
            <w:bookmarkEnd w:id="7"/>
            <w:bookmarkEnd w:id="8"/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לפני</w:t>
            </w:r>
            <w:r>
              <w:rPr>
                <w:b/>
                <w:bCs/>
                <w:sz w:val="22"/>
                <w:szCs w:val="24"/>
                <w:rtl w:val="true"/>
              </w:rPr>
              <w:t>:</w:t>
            </w:r>
          </w:p>
        </w:tc>
        <w:tc>
          <w:tcPr>
            <w:tcW w:w="4234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יפה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הכט</w:t>
            </w:r>
          </w:p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משה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רביד</w:t>
            </w:r>
          </w:p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יעקב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צבן</w:t>
            </w:r>
          </w:p>
        </w:tc>
        <w:tc>
          <w:tcPr>
            <w:tcW w:w="822" w:type="dxa"/>
            <w:tcBorders/>
            <w:tcMar>
              <w:start w:w="28" w:type="dxa"/>
              <w:end w:w="28" w:type="dxa"/>
            </w:tcMar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  <w:rtl w:val="true"/>
              </w:rPr>
            </w:r>
          </w:p>
        </w:tc>
        <w:tc>
          <w:tcPr>
            <w:tcW w:w="2093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05/03/2003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tbl>
      <w:tblPr>
        <w:bidiVisual w:val="true"/>
        <w:tblW w:w="8591" w:type="dxa"/>
        <w:jc w:val="start"/>
        <w:tblInd w:w="638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bookmarkStart w:id="9" w:name="FirstAppellant"/>
            <w:bookmarkEnd w:id="9"/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בעניין</w:t>
            </w:r>
            <w:r>
              <w:rPr>
                <w:b/>
                <w:bCs/>
                <w:sz w:val="22"/>
                <w:szCs w:val="24"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  <w:rtl w:val="true"/>
              </w:rPr>
            </w:r>
            <w:bookmarkStart w:id="10" w:name="FirstLawyer"/>
            <w:bookmarkStart w:id="11" w:name="בא_כוח_א"/>
            <w:bookmarkStart w:id="12" w:name="FirstLawyer"/>
            <w:bookmarkStart w:id="13" w:name="בא_כוח_א"/>
            <w:bookmarkEnd w:id="12"/>
            <w:bookmarkEnd w:id="13"/>
          </w:p>
        </w:tc>
        <w:tc>
          <w:tcPr>
            <w:tcW w:w="1757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ע</w:t>
            </w:r>
            <w:r>
              <w:rPr>
                <w:b/>
                <w:bCs/>
                <w:sz w:val="22"/>
                <w:szCs w:val="24"/>
                <w:rtl w:val="true"/>
              </w:rPr>
              <w:t>"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ב</w:t>
            </w:r>
            <w:r>
              <w:rPr>
                <w:b/>
                <w:bCs/>
                <w:sz w:val="22"/>
                <w:szCs w:val="24"/>
                <w:rtl w:val="true"/>
              </w:rPr>
              <w:t>"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עו</w:t>
            </w:r>
            <w:r>
              <w:rPr>
                <w:b/>
                <w:bCs/>
                <w:sz w:val="22"/>
                <w:szCs w:val="24"/>
                <w:rtl w:val="true"/>
              </w:rPr>
              <w:t>"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ניק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קאופמן</w:t>
            </w:r>
          </w:p>
        </w:tc>
        <w:tc>
          <w:tcPr>
            <w:tcW w:w="2409" w:type="dxa"/>
            <w:tcBorders/>
          </w:tcPr>
          <w:p>
            <w:pPr>
              <w:pStyle w:val="Heading4"/>
              <w:keepNext w:val="false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  <w:u w:val="none"/>
              </w:rPr>
            </w:pPr>
            <w:r>
              <w:rPr>
                <w:sz w:val="22"/>
                <w:sz w:val="22"/>
                <w:szCs w:val="24"/>
                <w:u w:val="none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  <w:u w:val="none"/>
              </w:rPr>
            </w:pPr>
            <w:r>
              <w:rPr>
                <w:b/>
                <w:bCs/>
                <w:sz w:val="22"/>
                <w:szCs w:val="24"/>
                <w:u w:val="none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  <w:rtl w:val="true"/>
              </w:rPr>
            </w:r>
            <w:bookmarkStart w:id="14" w:name="שם_ב"/>
            <w:bookmarkStart w:id="15" w:name="שם_ב"/>
            <w:bookmarkEnd w:id="15"/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מוראד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Cs/>
                <w:sz w:val="22"/>
                <w:szCs w:val="24"/>
                <w:rtl w:val="true"/>
              </w:rPr>
              <w:t>(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נזמי</w:t>
            </w:r>
            <w:r>
              <w:rPr>
                <w:b/>
                <w:bCs/>
                <w:sz w:val="22"/>
                <w:szCs w:val="24"/>
                <w:rtl w:val="true"/>
              </w:rPr>
              <w:t xml:space="preserve">)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עג</w:t>
            </w:r>
            <w:r>
              <w:rPr>
                <w:b/>
                <w:bCs/>
                <w:sz w:val="22"/>
                <w:szCs w:val="24"/>
                <w:rtl w:val="true"/>
              </w:rPr>
              <w:t>'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לוני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  <w:rtl w:val="true"/>
              </w:rPr>
            </w:r>
            <w:bookmarkStart w:id="16" w:name="בא_כוח_ב"/>
            <w:bookmarkStart w:id="17" w:name="בא_כוח_ב"/>
            <w:bookmarkEnd w:id="17"/>
          </w:p>
        </w:tc>
        <w:tc>
          <w:tcPr>
            <w:tcW w:w="1757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ע</w:t>
            </w:r>
            <w:r>
              <w:rPr>
                <w:b/>
                <w:bCs/>
                <w:sz w:val="22"/>
                <w:szCs w:val="24"/>
                <w:rtl w:val="true"/>
              </w:rPr>
              <w:t>"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ב</w:t>
            </w:r>
            <w:r>
              <w:rPr>
                <w:b/>
                <w:bCs/>
                <w:sz w:val="22"/>
                <w:szCs w:val="24"/>
                <w:rtl w:val="true"/>
              </w:rPr>
              <w:t>"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עו</w:t>
            </w:r>
            <w:r>
              <w:rPr>
                <w:b/>
                <w:bCs/>
                <w:sz w:val="22"/>
                <w:szCs w:val="24"/>
                <w:rtl w:val="true"/>
              </w:rPr>
              <w:t>"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אנדרה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רוזנטל</w:t>
            </w:r>
          </w:p>
        </w:tc>
        <w:tc>
          <w:tcPr>
            <w:tcW w:w="2409" w:type="dxa"/>
            <w:tcBorders/>
          </w:tcPr>
          <w:p>
            <w:pPr>
              <w:pStyle w:val="Heading4"/>
              <w:keepNext w:val="false"/>
              <w:spacing w:lineRule="exact" w:line="320" w:before="0" w:after="80"/>
              <w:ind w:firstLine="283" w:end="0"/>
              <w:jc w:val="both"/>
              <w:rPr>
                <w:sz w:val="22"/>
                <w:szCs w:val="24"/>
                <w:u w:val="none"/>
              </w:rPr>
            </w:pPr>
            <w:r>
              <w:rPr>
                <w:sz w:val="22"/>
                <w:sz w:val="22"/>
                <w:szCs w:val="24"/>
                <w:u w:val="none"/>
                <w:rtl w:val="true"/>
              </w:rPr>
              <w:t>הנאשם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80"/>
        <w:ind w:end="0"/>
        <w:jc w:val="both"/>
        <w:rPr/>
      </w:pPr>
      <w:bookmarkStart w:id="18" w:name="ABSTRACT_START"/>
      <w:bookmarkEnd w:id="18"/>
      <w:r>
        <w:rPr>
          <w:rFonts w:cs="FrankRuehl"/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הודאתו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בעובדות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האישום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ברצח</w:t>
      </w:r>
      <w:r>
        <w:rPr>
          <w:rFonts w:cs="FrankRuehl"/>
          <w:sz w:val="22"/>
          <w:rtl w:val="true"/>
        </w:rPr>
        <w:t xml:space="preserve">; </w:t>
      </w:r>
      <w:r>
        <w:rPr>
          <w:rFonts w:cs="FrankRuehl"/>
          <w:sz w:val="22"/>
          <w:sz w:val="22"/>
          <w:rtl w:val="true"/>
        </w:rPr>
        <w:t>ניסיון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לרצח</w:t>
      </w:r>
      <w:r>
        <w:rPr>
          <w:rFonts w:cs="FrankRuehl"/>
          <w:sz w:val="22"/>
          <w:rtl w:val="true"/>
        </w:rPr>
        <w:t xml:space="preserve">; </w:t>
      </w:r>
      <w:r>
        <w:rPr>
          <w:rFonts w:cs="FrankRuehl"/>
          <w:sz w:val="22"/>
          <w:sz w:val="22"/>
          <w:rtl w:val="true"/>
        </w:rPr>
        <w:t>הובלת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כדין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הכל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חוק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העונשין</w:t>
      </w:r>
      <w:bookmarkStart w:id="19" w:name="ABSTRACT_END"/>
      <w:bookmarkEnd w:id="19"/>
      <w:r>
        <w:rPr>
          <w:rFonts w:cs="FrankRuehl"/>
          <w:sz w:val="22"/>
          <w:rtl w:val="true"/>
        </w:rPr>
        <w:t>.</w:t>
      </w:r>
    </w:p>
    <w:p>
      <w:pPr>
        <w:pStyle w:val="Normal"/>
        <w:spacing w:lineRule="exact" w:line="320" w:before="0" w:after="80"/>
        <w:ind w:firstLine="283" w:end="0"/>
        <w:jc w:val="both"/>
        <w:rPr>
          <w:rFonts w:cs="FrankRuehl"/>
          <w:b/>
          <w:bCs/>
          <w:sz w:val="22"/>
          <w:szCs w:val="24"/>
        </w:rPr>
      </w:pPr>
      <w:r>
        <w:rPr>
          <w:rFonts w:cs="FrankRuehl"/>
          <w:b/>
          <w:bCs/>
          <w:sz w:val="22"/>
          <w:szCs w:val="24"/>
          <w:rtl w:val="true"/>
        </w:rPr>
      </w:r>
      <w:bookmarkStart w:id="20" w:name="סוג_מסמך"/>
      <w:bookmarkStart w:id="21" w:name="סוג_מסמך"/>
      <w:bookmarkEnd w:id="21"/>
    </w:p>
    <w:p>
      <w:pPr>
        <w:pStyle w:val="Normal"/>
        <w:spacing w:lineRule="exact" w:line="320" w:before="0" w:after="80"/>
        <w:ind w:firstLine="283" w:end="0"/>
        <w:jc w:val="center"/>
        <w:rPr>
          <w:b/>
          <w:bCs/>
          <w:sz w:val="22"/>
          <w:szCs w:val="24"/>
          <w:u w:val="single"/>
        </w:rPr>
      </w:pPr>
      <w:bookmarkStart w:id="22" w:name="LastJudge"/>
      <w:bookmarkStart w:id="23" w:name="PsakDin"/>
      <w:bookmarkEnd w:id="22"/>
      <w:bookmarkEnd w:id="23"/>
      <w:r>
        <w:rPr>
          <w:b/>
          <w:b/>
          <w:bCs/>
          <w:sz w:val="22"/>
          <w:sz w:val="22"/>
          <w:szCs w:val="24"/>
          <w:u w:val="single"/>
          <w:rtl w:val="true"/>
        </w:rPr>
        <w:t>גזר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דין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szCs w:val="24"/>
          <w:u w:val="single"/>
        </w:rPr>
      </w:pPr>
      <w:r>
        <w:rPr>
          <w:b/>
          <w:bCs/>
          <w:sz w:val="22"/>
          <w:szCs w:val="24"/>
          <w:u w:val="single"/>
          <w:rtl w:val="true"/>
        </w:rPr>
      </w:r>
      <w:bookmarkStart w:id="24" w:name="PsakDin"/>
      <w:bookmarkStart w:id="25" w:name="PsakDin"/>
      <w:bookmarkEnd w:id="25"/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szCs w:val="24"/>
        </w:rPr>
        <w:t>1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לאחר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שמיעת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הראיות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הגיעו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הצדדים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להסדר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טיעון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בעקבותיו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הורשע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, </w:t>
      </w:r>
      <w:r>
        <w:rPr>
          <w:b/>
          <w:b/>
          <w:bCs/>
          <w:sz w:val="22"/>
          <w:sz w:val="22"/>
          <w:szCs w:val="24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פי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הודאתו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בעובדות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כתב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האישום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ברצח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סעיף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300</w:t>
      </w:r>
      <w:r>
        <w:rPr>
          <w:sz w:val="22"/>
          <w:szCs w:val="24"/>
          <w:rtl w:val="true"/>
        </w:rPr>
        <w:t>(</w:t>
      </w:r>
      <w:r>
        <w:rPr>
          <w:sz w:val="22"/>
          <w:sz w:val="22"/>
          <w:szCs w:val="24"/>
          <w:rtl w:val="true"/>
        </w:rPr>
        <w:t>א</w:t>
      </w:r>
      <w:r>
        <w:rPr>
          <w:sz w:val="22"/>
          <w:szCs w:val="24"/>
          <w:rtl w:val="true"/>
        </w:rPr>
        <w:t>)(</w:t>
      </w:r>
      <w:r>
        <w:rPr>
          <w:sz w:val="22"/>
          <w:szCs w:val="24"/>
        </w:rPr>
        <w:t>2</w:t>
      </w:r>
      <w:r>
        <w:rPr>
          <w:sz w:val="22"/>
          <w:szCs w:val="24"/>
          <w:rtl w:val="true"/>
        </w:rPr>
        <w:t xml:space="preserve">) </w:t>
      </w:r>
      <w:r>
        <w:rPr>
          <w:sz w:val="22"/>
          <w:sz w:val="22"/>
          <w:szCs w:val="24"/>
          <w:rtl w:val="true"/>
        </w:rPr>
        <w:t>לחוק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העונשין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התשל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ז</w:t>
      </w:r>
      <w:r>
        <w:rPr>
          <w:sz w:val="22"/>
          <w:szCs w:val="24"/>
          <w:rtl w:val="true"/>
        </w:rPr>
        <w:t>-</w:t>
      </w:r>
      <w:r>
        <w:rPr>
          <w:sz w:val="22"/>
          <w:szCs w:val="24"/>
        </w:rPr>
        <w:t>1977</w:t>
      </w:r>
      <w:r>
        <w:rPr>
          <w:sz w:val="22"/>
          <w:szCs w:val="24"/>
          <w:rtl w:val="true"/>
        </w:rPr>
        <w:t xml:space="preserve"> (</w:t>
      </w:r>
      <w:r>
        <w:rPr>
          <w:sz w:val="22"/>
          <w:sz w:val="22"/>
          <w:szCs w:val="24"/>
          <w:rtl w:val="true"/>
        </w:rPr>
        <w:t>להלן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החוק</w:t>
      </w:r>
      <w:r>
        <w:rPr>
          <w:sz w:val="22"/>
          <w:szCs w:val="24"/>
          <w:rtl w:val="true"/>
        </w:rPr>
        <w:t>) (</w:t>
      </w:r>
      <w:r>
        <w:rPr>
          <w:sz w:val="22"/>
          <w:szCs w:val="24"/>
        </w:rPr>
        <w:t>3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עבירות</w:t>
      </w:r>
      <w:r>
        <w:rPr>
          <w:sz w:val="22"/>
          <w:szCs w:val="24"/>
          <w:rtl w:val="true"/>
        </w:rPr>
        <w:t xml:space="preserve">); </w:t>
      </w:r>
      <w:r>
        <w:rPr>
          <w:sz w:val="22"/>
          <w:sz w:val="22"/>
          <w:szCs w:val="24"/>
          <w:rtl w:val="true"/>
        </w:rPr>
        <w:t>ניסיון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לרצח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סעיף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305</w:t>
      </w:r>
      <w:r>
        <w:rPr>
          <w:sz w:val="22"/>
          <w:szCs w:val="24"/>
          <w:rtl w:val="true"/>
        </w:rPr>
        <w:t>(</w:t>
      </w:r>
      <w:r>
        <w:rPr>
          <w:sz w:val="22"/>
          <w:szCs w:val="24"/>
        </w:rPr>
        <w:t>1</w:t>
      </w:r>
      <w:r>
        <w:rPr>
          <w:sz w:val="22"/>
          <w:szCs w:val="24"/>
          <w:rtl w:val="true"/>
        </w:rPr>
        <w:t xml:space="preserve">) </w:t>
      </w:r>
      <w:r>
        <w:rPr>
          <w:sz w:val="22"/>
          <w:sz w:val="22"/>
          <w:szCs w:val="24"/>
          <w:rtl w:val="true"/>
        </w:rPr>
        <w:t>לחוק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(</w:t>
      </w:r>
      <w:r>
        <w:rPr>
          <w:sz w:val="22"/>
          <w:szCs w:val="24"/>
        </w:rPr>
        <w:t>20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עבירות</w:t>
      </w:r>
      <w:r>
        <w:rPr>
          <w:sz w:val="22"/>
          <w:szCs w:val="24"/>
          <w:rtl w:val="true"/>
        </w:rPr>
        <w:t xml:space="preserve">); </w:t>
      </w:r>
      <w:r>
        <w:rPr>
          <w:sz w:val="22"/>
          <w:sz w:val="22"/>
          <w:szCs w:val="24"/>
          <w:rtl w:val="true"/>
        </w:rPr>
        <w:t>הובלת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כדין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סעיף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144</w:t>
      </w:r>
      <w:r>
        <w:rPr>
          <w:sz w:val="22"/>
          <w:szCs w:val="24"/>
          <w:rtl w:val="true"/>
        </w:rPr>
        <w:t>(</w:t>
      </w:r>
      <w:r>
        <w:rPr>
          <w:sz w:val="22"/>
          <w:sz w:val="22"/>
          <w:szCs w:val="24"/>
          <w:rtl w:val="true"/>
        </w:rPr>
        <w:t>ב</w:t>
      </w:r>
      <w:r>
        <w:rPr>
          <w:sz w:val="22"/>
          <w:szCs w:val="24"/>
          <w:rtl w:val="true"/>
        </w:rPr>
        <w:t xml:space="preserve">) </w:t>
      </w:r>
      <w:r>
        <w:rPr>
          <w:sz w:val="22"/>
          <w:sz w:val="22"/>
          <w:szCs w:val="24"/>
          <w:rtl w:val="true"/>
        </w:rPr>
        <w:t>לחוק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szCs w:val="24"/>
        </w:rPr>
        <w:t>2</w:t>
      </w:r>
      <w:r>
        <w:rPr>
          <w:sz w:val="22"/>
          <w:szCs w:val="24"/>
          <w:rtl w:val="true"/>
        </w:rPr>
        <w:t>.</w:t>
        <w:tab/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ואלו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העובדות</w:t>
      </w:r>
      <w:r>
        <w:rPr>
          <w:sz w:val="22"/>
          <w:szCs w:val="24"/>
          <w:rtl w:val="true"/>
        </w:rPr>
        <w:t xml:space="preserve">: </w:t>
      </w:r>
    </w:p>
    <w:p>
      <w:pPr>
        <w:pStyle w:val="Normal"/>
        <w:spacing w:lineRule="exact" w:line="320" w:before="0" w:after="80"/>
        <w:ind w:firstLine="283"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color w:val="FFFFFF"/>
          <w:sz w:val="4"/>
          <w:szCs w:val="4"/>
        </w:rPr>
        <w:t>5129371</w:t>
      </w:r>
      <w:r>
        <w:rPr>
          <w:sz w:val="22"/>
          <w:sz w:val="22"/>
          <w:szCs w:val="24"/>
          <w:rtl w:val="true"/>
        </w:rPr>
        <w:t>ביום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4.3.02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בשעה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20:30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נפגש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מחמד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אבו</w:t>
      </w:r>
      <w:r>
        <w:rPr>
          <w:sz w:val="22"/>
          <w:szCs w:val="24"/>
          <w:rtl w:val="true"/>
        </w:rPr>
        <w:t>-</w:t>
      </w:r>
      <w:r>
        <w:rPr>
          <w:sz w:val="22"/>
          <w:sz w:val="22"/>
          <w:szCs w:val="24"/>
          <w:rtl w:val="true"/>
        </w:rPr>
        <w:t>חמיד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פעיל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בארגון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הטרור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גדודי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חללי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אל</w:t>
      </w:r>
      <w:r>
        <w:rPr>
          <w:sz w:val="22"/>
          <w:szCs w:val="24"/>
          <w:rtl w:val="true"/>
        </w:rPr>
        <w:t>-</w:t>
      </w:r>
      <w:r>
        <w:rPr>
          <w:sz w:val="22"/>
          <w:sz w:val="22"/>
          <w:szCs w:val="24"/>
          <w:rtl w:val="true"/>
        </w:rPr>
        <w:t>אקצה</w:t>
      </w:r>
      <w:r>
        <w:rPr>
          <w:sz w:val="22"/>
          <w:szCs w:val="24"/>
          <w:rtl w:val="true"/>
        </w:rPr>
        <w:t>" (</w:t>
      </w:r>
      <w:r>
        <w:rPr>
          <w:sz w:val="22"/>
          <w:sz w:val="22"/>
          <w:szCs w:val="24"/>
          <w:rtl w:val="true"/>
        </w:rPr>
        <w:t>להלן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מחמד</w:t>
      </w:r>
      <w:r>
        <w:rPr>
          <w:sz w:val="22"/>
          <w:szCs w:val="24"/>
          <w:rtl w:val="true"/>
        </w:rPr>
        <w:t xml:space="preserve">) </w:t>
      </w:r>
      <w:r>
        <w:rPr>
          <w:sz w:val="22"/>
          <w:sz w:val="22"/>
          <w:szCs w:val="24"/>
          <w:rtl w:val="true"/>
        </w:rPr>
        <w:t>ועם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אדם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נוסף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מאזן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אל</w:t>
      </w:r>
      <w:r>
        <w:rPr>
          <w:sz w:val="22"/>
          <w:szCs w:val="24"/>
          <w:rtl w:val="true"/>
        </w:rPr>
        <w:t>-</w:t>
      </w:r>
      <w:r>
        <w:rPr>
          <w:sz w:val="22"/>
          <w:sz w:val="22"/>
          <w:szCs w:val="24"/>
          <w:rtl w:val="true"/>
        </w:rPr>
        <w:t>קאדי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(</w:t>
      </w:r>
      <w:r>
        <w:rPr>
          <w:sz w:val="22"/>
          <w:sz w:val="22"/>
          <w:szCs w:val="24"/>
          <w:rtl w:val="true"/>
        </w:rPr>
        <w:t>להלן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מאזן</w:t>
      </w:r>
      <w:r>
        <w:rPr>
          <w:sz w:val="22"/>
          <w:szCs w:val="24"/>
          <w:rtl w:val="true"/>
        </w:rPr>
        <w:t xml:space="preserve">) </w:t>
      </w:r>
      <w:r>
        <w:rPr>
          <w:sz w:val="22"/>
          <w:sz w:val="22"/>
          <w:szCs w:val="24"/>
          <w:rtl w:val="true"/>
        </w:rPr>
        <w:t>בביתו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מחמד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במחנה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הפליטים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אל</w:t>
      </w:r>
      <w:r>
        <w:rPr>
          <w:sz w:val="22"/>
          <w:szCs w:val="24"/>
          <w:rtl w:val="true"/>
        </w:rPr>
        <w:t>-</w:t>
      </w:r>
      <w:r>
        <w:rPr>
          <w:sz w:val="22"/>
          <w:sz w:val="22"/>
          <w:szCs w:val="24"/>
          <w:rtl w:val="true"/>
        </w:rPr>
        <w:t>עמרי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sz w:val="22"/>
          <w:szCs w:val="24"/>
          <w:rtl w:val="true"/>
        </w:rPr>
        <w:t>מחמד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ביקש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להשתתף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בפיגוע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ירי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נגד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יהודים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הציג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בפניו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אדם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איברהים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חסונה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(</w:t>
      </w:r>
      <w:r>
        <w:rPr>
          <w:sz w:val="22"/>
          <w:sz w:val="22"/>
          <w:szCs w:val="24"/>
          <w:rtl w:val="true"/>
        </w:rPr>
        <w:t>להלן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המפגע</w:t>
      </w:r>
      <w:r>
        <w:rPr>
          <w:sz w:val="22"/>
          <w:szCs w:val="24"/>
          <w:rtl w:val="true"/>
        </w:rPr>
        <w:t xml:space="preserve">) </w:t>
      </w:r>
      <w:r>
        <w:rPr>
          <w:sz w:val="22"/>
          <w:sz w:val="22"/>
          <w:szCs w:val="24"/>
          <w:rtl w:val="true"/>
        </w:rPr>
        <w:t>והציע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ולמאזן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להסיע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המפגע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ליישוב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יהודי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סמוך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לאל</w:t>
      </w:r>
      <w:r>
        <w:rPr>
          <w:sz w:val="22"/>
          <w:szCs w:val="24"/>
          <w:rtl w:val="true"/>
        </w:rPr>
        <w:t>-</w:t>
      </w:r>
      <w:r>
        <w:rPr>
          <w:sz w:val="22"/>
          <w:sz w:val="22"/>
          <w:szCs w:val="24"/>
          <w:rtl w:val="true"/>
        </w:rPr>
        <w:t>בירה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יבצע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המפגע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הפיגוע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נענה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להצעה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sz w:val="22"/>
          <w:szCs w:val="24"/>
          <w:rtl w:val="true"/>
        </w:rPr>
        <w:t>בהמשך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נסעו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מחמד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ומאזן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לרמאללה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למצוא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רכב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שישמש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המפגע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לביצוע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הפיגוע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כעבור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זמן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נסעו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והמפגע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לרמאללה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להצטרף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אליהם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ברמאללה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ניגשו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והמפגע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למחמד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שהיה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עסוק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בהכנת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רכב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טרנזיט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לפיגוע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(</w:t>
      </w:r>
      <w:r>
        <w:rPr>
          <w:sz w:val="22"/>
          <w:sz w:val="22"/>
          <w:szCs w:val="24"/>
          <w:rtl w:val="true"/>
        </w:rPr>
        <w:t>להלן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הרכב</w:t>
      </w:r>
      <w:r>
        <w:rPr>
          <w:sz w:val="22"/>
          <w:szCs w:val="24"/>
          <w:rtl w:val="true"/>
        </w:rPr>
        <w:t xml:space="preserve">). </w:t>
      </w:r>
      <w:r>
        <w:rPr>
          <w:sz w:val="22"/>
          <w:sz w:val="22"/>
          <w:szCs w:val="24"/>
          <w:rtl w:val="true"/>
        </w:rPr>
        <w:t>המפגע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ומחמד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בנוכחות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פירקו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דלת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ההזזה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הרכב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והחביאו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בדופן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רובה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מסוג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M16</w:t>
      </w:r>
      <w:r>
        <w:rPr>
          <w:sz w:val="22"/>
          <w:szCs w:val="24"/>
          <w:rtl w:val="true"/>
        </w:rPr>
        <w:t xml:space="preserve"> (</w:t>
      </w:r>
      <w:r>
        <w:rPr>
          <w:sz w:val="22"/>
          <w:sz w:val="22"/>
          <w:szCs w:val="24"/>
          <w:rtl w:val="true"/>
        </w:rPr>
        <w:t>להלן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הרובה</w:t>
      </w:r>
      <w:r>
        <w:rPr>
          <w:sz w:val="22"/>
          <w:szCs w:val="24"/>
          <w:rtl w:val="true"/>
        </w:rPr>
        <w:t xml:space="preserve">), </w:t>
      </w:r>
      <w:r>
        <w:rPr>
          <w:sz w:val="22"/>
          <w:sz w:val="22"/>
          <w:szCs w:val="24"/>
          <w:rtl w:val="true"/>
        </w:rPr>
        <w:t>מספר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מחסניות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התואמות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ושני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רימוני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מאולתרים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מיד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מכן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בסמוך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22:30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נסעו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מאזן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והמפגע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ברכב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לכיוון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יישוב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יהודי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בסמוך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לאל</w:t>
      </w:r>
      <w:r>
        <w:rPr>
          <w:sz w:val="22"/>
          <w:szCs w:val="24"/>
          <w:rtl w:val="true"/>
        </w:rPr>
        <w:t>-</w:t>
      </w:r>
      <w:r>
        <w:rPr>
          <w:sz w:val="22"/>
          <w:sz w:val="22"/>
          <w:szCs w:val="24"/>
          <w:rtl w:val="true"/>
        </w:rPr>
        <w:t>בירה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משהתקרבו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למקום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יעדם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הבחין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בכוחות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צה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ל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ומאחר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שחשש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מפני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גילוי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זממם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החליט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דעת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עצמו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להסיע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המפגע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לתל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אביב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בסברו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ריכוז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גדול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יותר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יהודים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משהסכים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המפגע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להצעתו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נסע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לכיוון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אביב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וכשהגיעו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למחסום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בקו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התפר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ביקש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מהמפגע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וממאזן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שיעקפו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המחסום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ברגל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בעוד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שהוא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שהנו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תעודת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ישראלית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עבר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המחסום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ברכב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חשד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ביום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5.3.02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בשעה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02:15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הגיעו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מאזן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והמפגע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לגשר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הגשרים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דרך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פתח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תקווה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אביב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אמר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למפגע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להתכונן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לקראת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ביצוע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הפיגוע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ובתגובה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פירק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המפגע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דופן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דלת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הרכב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הוציא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והחביאם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גופו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הצביע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מסעדה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הציע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למפגע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לבצע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פיגוע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כנגד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היושבים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ונמלט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מהמקום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ברכב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ביחד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מאזן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sz w:val="22"/>
          <w:szCs w:val="24"/>
          <w:rtl w:val="true"/>
        </w:rPr>
        <w:t>בהתאם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להנחיית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בעודו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עומד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הנשרים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פתח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המפגע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באמצעות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הרובה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וגרם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לפציעת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עשרות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עוברי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אורח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וסועדים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במסעדת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סי</w:t>
      </w:r>
      <w:r>
        <w:rPr>
          <w:sz w:val="22"/>
          <w:szCs w:val="24"/>
          <w:rtl w:val="true"/>
        </w:rPr>
        <w:t>-</w:t>
      </w:r>
      <w:r>
        <w:rPr>
          <w:sz w:val="22"/>
          <w:sz w:val="22"/>
          <w:szCs w:val="24"/>
          <w:rtl w:val="true"/>
        </w:rPr>
        <w:t>פוד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מרקט</w:t>
      </w:r>
      <w:r>
        <w:rPr>
          <w:sz w:val="22"/>
          <w:szCs w:val="24"/>
          <w:rtl w:val="true"/>
        </w:rPr>
        <w:t xml:space="preserve">" </w:t>
      </w:r>
      <w:r>
        <w:rPr>
          <w:sz w:val="22"/>
          <w:sz w:val="22"/>
          <w:szCs w:val="24"/>
          <w:rtl w:val="true"/>
        </w:rPr>
        <w:t>ובמסעדת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מפגש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הסטייק</w:t>
      </w:r>
      <w:r>
        <w:rPr>
          <w:sz w:val="22"/>
          <w:szCs w:val="24"/>
          <w:rtl w:val="true"/>
        </w:rPr>
        <w:t xml:space="preserve">", </w:t>
      </w:r>
      <w:r>
        <w:rPr>
          <w:sz w:val="22"/>
          <w:sz w:val="22"/>
          <w:szCs w:val="24"/>
          <w:rtl w:val="true"/>
        </w:rPr>
        <w:t>חלקם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באורח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קשה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השליך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המסעדות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רימוני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היד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התפוצצו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בעקבות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מעצור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בנוצר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ברובה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שלף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המפגע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סכין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קומנדו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החל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לצעוד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ברחוב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לינקולן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ותוך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ניצול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הבהלה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שגרם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בעקבות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הירי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דקר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יוסף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הייבי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ז</w:t>
      </w:r>
      <w:r>
        <w:rPr>
          <w:b/>
          <w:bCs/>
          <w:sz w:val="22"/>
          <w:szCs w:val="24"/>
          <w:rtl w:val="true"/>
        </w:rPr>
        <w:t>"</w:t>
      </w:r>
      <w:r>
        <w:rPr>
          <w:b/>
          <w:b/>
          <w:bCs/>
          <w:sz w:val="22"/>
          <w:sz w:val="22"/>
          <w:szCs w:val="24"/>
          <w:rtl w:val="true"/>
        </w:rPr>
        <w:t>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(</w:t>
      </w:r>
      <w:r>
        <w:rPr>
          <w:sz w:val="22"/>
          <w:sz w:val="22"/>
          <w:szCs w:val="24"/>
          <w:rtl w:val="true"/>
        </w:rPr>
        <w:t>בן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52</w:t>
      </w:r>
      <w:r>
        <w:rPr>
          <w:sz w:val="22"/>
          <w:szCs w:val="24"/>
          <w:rtl w:val="true"/>
        </w:rPr>
        <w:t xml:space="preserve">) </w:t>
      </w:r>
      <w:r>
        <w:rPr>
          <w:sz w:val="22"/>
          <w:sz w:val="22"/>
          <w:szCs w:val="24"/>
          <w:rtl w:val="true"/>
        </w:rPr>
        <w:t>ואת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אלי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דהאן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ז</w:t>
      </w:r>
      <w:r>
        <w:rPr>
          <w:b/>
          <w:bCs/>
          <w:sz w:val="22"/>
          <w:szCs w:val="24"/>
          <w:rtl w:val="true"/>
        </w:rPr>
        <w:t>"</w:t>
      </w:r>
      <w:r>
        <w:rPr>
          <w:b/>
          <w:b/>
          <w:bCs/>
          <w:sz w:val="22"/>
          <w:sz w:val="22"/>
          <w:szCs w:val="24"/>
          <w:rtl w:val="true"/>
        </w:rPr>
        <w:t>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(</w:t>
      </w:r>
      <w:r>
        <w:rPr>
          <w:sz w:val="22"/>
          <w:sz w:val="22"/>
          <w:szCs w:val="24"/>
          <w:rtl w:val="true"/>
        </w:rPr>
        <w:t>בן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53</w:t>
      </w:r>
      <w:r>
        <w:rPr>
          <w:sz w:val="22"/>
          <w:szCs w:val="24"/>
          <w:rtl w:val="true"/>
        </w:rPr>
        <w:t xml:space="preserve">) </w:t>
      </w:r>
      <w:r>
        <w:rPr>
          <w:sz w:val="22"/>
          <w:sz w:val="22"/>
          <w:szCs w:val="24"/>
          <w:rtl w:val="true"/>
        </w:rPr>
        <w:t>בבית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החזה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וגרם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למותם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לזירת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האירוע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הגיע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השוטר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סלים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ברקאת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ז</w:t>
      </w:r>
      <w:r>
        <w:rPr>
          <w:b/>
          <w:bCs/>
          <w:sz w:val="22"/>
          <w:szCs w:val="24"/>
          <w:rtl w:val="true"/>
        </w:rPr>
        <w:t>"</w:t>
      </w:r>
      <w:r>
        <w:rPr>
          <w:b/>
          <w:b/>
          <w:bCs/>
          <w:sz w:val="22"/>
          <w:sz w:val="22"/>
          <w:szCs w:val="24"/>
          <w:rtl w:val="true"/>
        </w:rPr>
        <w:t>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(</w:t>
      </w:r>
      <w:r>
        <w:rPr>
          <w:sz w:val="22"/>
          <w:sz w:val="22"/>
          <w:szCs w:val="24"/>
          <w:rtl w:val="true"/>
        </w:rPr>
        <w:t>בן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31</w:t>
      </w:r>
      <w:r>
        <w:rPr>
          <w:sz w:val="22"/>
          <w:szCs w:val="24"/>
          <w:rtl w:val="true"/>
        </w:rPr>
        <w:t xml:space="preserve">), </w:t>
      </w:r>
      <w:r>
        <w:rPr>
          <w:sz w:val="22"/>
          <w:sz w:val="22"/>
          <w:szCs w:val="24"/>
          <w:rtl w:val="true"/>
        </w:rPr>
        <w:t>שהשתלט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המפגע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שדיווח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למפקדיו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מקום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הימצאות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המפגע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התרומם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המפגע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בפתאומיות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דקר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בגרון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וגרם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למותו</w:t>
      </w:r>
      <w:r>
        <w:rPr>
          <w:sz w:val="22"/>
          <w:szCs w:val="24"/>
          <w:rtl w:val="true"/>
        </w:rPr>
        <w:t xml:space="preserve">.    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</w:rPr>
        <w:t>3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הוגשו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ראיות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בעניינו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יליד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1980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חובת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תסקיר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מבחן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בעניינו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וסניגורו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הודיע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יבקש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עריכת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תסקיר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רווק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למד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לימוד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יודע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קרוא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וכתוב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בזמנו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בחולון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כפחח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רכב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מספר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חודשים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למעצרו</w:t>
      </w:r>
      <w:r>
        <w:rPr>
          <w:sz w:val="22"/>
          <w:szCs w:val="24"/>
          <w:rtl w:val="true"/>
        </w:rPr>
        <w:t xml:space="preserve">. 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szCs w:val="24"/>
        </w:rPr>
        <w:t>4</w:t>
      </w:r>
      <w:r>
        <w:rPr>
          <w:sz w:val="22"/>
          <w:szCs w:val="24"/>
          <w:rtl w:val="true"/>
        </w:rPr>
        <w:t>.</w:t>
        <w:tab/>
      </w:r>
      <w:r>
        <w:rPr>
          <w:b/>
          <w:b/>
          <w:bCs/>
          <w:sz w:val="22"/>
          <w:sz w:val="22"/>
          <w:szCs w:val="24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פי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הסדר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הטיעון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המדינה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מבקשת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להשית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שלושה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עולם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בגין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שלוש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הרצח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יחליט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ירוצו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בחופף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במצטבר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בגין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האחרות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תבקש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המדינה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להטיל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חופף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למאסרי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העולם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שיוטלו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עליו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szCs w:val="24"/>
        </w:rPr>
        <w:t>5</w:t>
      </w:r>
      <w:r>
        <w:rPr>
          <w:sz w:val="22"/>
          <w:szCs w:val="24"/>
          <w:rtl w:val="true"/>
        </w:rPr>
        <w:t>.</w:t>
        <w:tab/>
      </w:r>
      <w:r>
        <w:rPr>
          <w:b/>
          <w:b/>
          <w:bCs/>
          <w:sz w:val="22"/>
          <w:sz w:val="22"/>
          <w:szCs w:val="24"/>
          <w:rtl w:val="true"/>
        </w:rPr>
        <w:t>ב</w:t>
      </w:r>
      <w:r>
        <w:rPr>
          <w:b/>
          <w:bCs/>
          <w:sz w:val="22"/>
          <w:szCs w:val="24"/>
          <w:rtl w:val="true"/>
        </w:rPr>
        <w:t>"</w:t>
      </w:r>
      <w:r>
        <w:rPr>
          <w:b/>
          <w:b/>
          <w:bCs/>
          <w:sz w:val="22"/>
          <w:sz w:val="22"/>
          <w:szCs w:val="24"/>
          <w:rtl w:val="true"/>
        </w:rPr>
        <w:t>כ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המאשימה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ביקש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לכבד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הסדר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הטיעון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ולקבוע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שלושת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העולם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ירוצו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במצטבר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המאסרים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בגין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האחרות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ירוצו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בחופף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למאסרי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העולם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כאמור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szCs w:val="24"/>
        </w:rPr>
        <w:t>6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מנגד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ומבלי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להפחית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מחומרת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המעשים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הצביע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הסניגור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נסיבות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לקולא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- </w:t>
      </w:r>
      <w:r>
        <w:rPr>
          <w:sz w:val="22"/>
          <w:sz w:val="22"/>
          <w:szCs w:val="24"/>
          <w:rtl w:val="true"/>
        </w:rPr>
        <w:t>גילו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הצעיר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ההודאה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ונטילת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האחריות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שבגינם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מבקש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לקבוע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שלושת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העולם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ירוצו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בחופף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כמו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המאסרים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בגין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האחרות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</w:rPr>
        <w:t>7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הביע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במשטרה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צער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וחרטה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מעשיו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תוך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מבקש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רחמים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(</w:t>
      </w:r>
      <w:r>
        <w:rPr>
          <w:sz w:val="22"/>
          <w:sz w:val="22"/>
          <w:szCs w:val="24"/>
          <w:rtl w:val="true"/>
        </w:rPr>
        <w:t>ת</w:t>
      </w:r>
      <w:r>
        <w:rPr>
          <w:sz w:val="22"/>
          <w:szCs w:val="24"/>
          <w:rtl w:val="true"/>
        </w:rPr>
        <w:t>/</w:t>
      </w:r>
      <w:r>
        <w:rPr>
          <w:sz w:val="22"/>
          <w:szCs w:val="24"/>
        </w:rPr>
        <w:t>2</w:t>
      </w:r>
      <w:r>
        <w:rPr>
          <w:sz w:val="22"/>
          <w:szCs w:val="24"/>
          <w:rtl w:val="true"/>
        </w:rPr>
        <w:t xml:space="preserve">; </w:t>
      </w:r>
      <w:r>
        <w:rPr>
          <w:sz w:val="22"/>
          <w:sz w:val="22"/>
          <w:szCs w:val="24"/>
          <w:rtl w:val="true"/>
        </w:rPr>
        <w:t>ת</w:t>
      </w:r>
      <w:r>
        <w:rPr>
          <w:sz w:val="22"/>
          <w:szCs w:val="24"/>
          <w:rtl w:val="true"/>
        </w:rPr>
        <w:t>/</w:t>
      </w:r>
      <w:r>
        <w:rPr>
          <w:sz w:val="22"/>
          <w:szCs w:val="24"/>
        </w:rPr>
        <w:t>3</w:t>
      </w:r>
      <w:r>
        <w:rPr>
          <w:sz w:val="22"/>
          <w:szCs w:val="24"/>
          <w:rtl w:val="true"/>
        </w:rPr>
        <w:t xml:space="preserve">). </w:t>
      </w:r>
      <w:r>
        <w:rPr>
          <w:sz w:val="22"/>
          <w:sz w:val="22"/>
          <w:szCs w:val="24"/>
          <w:rtl w:val="true"/>
        </w:rPr>
        <w:t>בבית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הודה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במיוחס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כאמור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לאחר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שמיעת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הראיות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</w:rPr>
        <w:t>8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העבירות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שבהן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הורשע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חמורות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ביותר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שבבסיסן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לפגוע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ביהודים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רבים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ממניעים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טרוריסטיים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מובהקים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הגיע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לביתו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מחמד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המוכר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כחבר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בארגון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טרוריסטי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והסכים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להשתתף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בביצוע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פיגוע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נגד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יהודים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ביחד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בקור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רוח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ובנחישות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להוציא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הפועל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פיגוע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רצחני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תוך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מנצל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עובדת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תעודת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ישראלית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להכניס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לישראל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תושב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שטחים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ברכב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מוסתרים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ותחמושת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מתוך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ידיעה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ברורה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שהלה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עומד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לבצע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פיגוע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התאבדות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בישראל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כנגד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יהודים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כשראה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כוחות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ביטחון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ליד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היישוב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היהודי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באל</w:t>
      </w:r>
      <w:r>
        <w:rPr>
          <w:sz w:val="22"/>
          <w:szCs w:val="24"/>
          <w:rtl w:val="true"/>
        </w:rPr>
        <w:t>-</w:t>
      </w:r>
      <w:r>
        <w:rPr>
          <w:sz w:val="22"/>
          <w:sz w:val="22"/>
          <w:szCs w:val="24"/>
          <w:rtl w:val="true"/>
        </w:rPr>
        <w:t>בירה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נטל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יוזמה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והחליט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להסיע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המפגע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למקום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אדם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אביב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הצביע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המסעדה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שכנגד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יושביה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יבצע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המפגע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הפיגוע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הרצחני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במעשיו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הוביל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לרציחתם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שלושה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יהודים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חפים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מפשע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בליבה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עיר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ואך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בנס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נגרמו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אבדות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יותר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בנפש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אנו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סבורים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בענישתו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ליתן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ביטוי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לנטילת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חייו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ואחד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מהנרצחים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שנקבע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בשורה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פסקי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דין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sz w:val="22"/>
          <w:szCs w:val="24"/>
          <w:rtl w:val="true"/>
        </w:rPr>
        <w:t>ב</w:t>
      </w:r>
      <w:r>
        <w:rPr>
          <w:sz w:val="22"/>
          <w:sz w:val="22"/>
          <w:szCs w:val="24"/>
          <w:rtl w:val="true"/>
        </w:rPr>
        <w:t>ע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פ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399/89</w:t>
      </w:r>
      <w:r>
        <w:rPr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מדינת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ישראל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נ</w:t>
      </w:r>
      <w:r>
        <w:rPr>
          <w:b/>
          <w:bCs/>
          <w:sz w:val="22"/>
          <w:szCs w:val="24"/>
          <w:rtl w:val="true"/>
        </w:rPr>
        <w:t xml:space="preserve">' </w:t>
      </w:r>
      <w:r>
        <w:rPr>
          <w:b/>
          <w:b/>
          <w:bCs/>
          <w:sz w:val="22"/>
          <w:sz w:val="22"/>
          <w:szCs w:val="24"/>
          <w:rtl w:val="true"/>
        </w:rPr>
        <w:t>זלום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פ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מו</w:t>
      </w:r>
      <w:r>
        <w:rPr>
          <w:sz w:val="22"/>
          <w:szCs w:val="24"/>
          <w:rtl w:val="true"/>
        </w:rPr>
        <w:t>(</w:t>
      </w:r>
      <w:r>
        <w:rPr>
          <w:sz w:val="22"/>
          <w:szCs w:val="24"/>
        </w:rPr>
        <w:t>2</w:t>
      </w:r>
      <w:r>
        <w:rPr>
          <w:sz w:val="22"/>
          <w:szCs w:val="24"/>
          <w:rtl w:val="true"/>
        </w:rPr>
        <w:t xml:space="preserve">) </w:t>
      </w:r>
      <w:r>
        <w:rPr>
          <w:sz w:val="22"/>
          <w:szCs w:val="24"/>
        </w:rPr>
        <w:t>187</w:t>
      </w:r>
      <w:r>
        <w:rPr>
          <w:sz w:val="22"/>
          <w:szCs w:val="24"/>
          <w:rtl w:val="true"/>
        </w:rPr>
        <w:t>,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נקבע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מחבל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דקר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בסכין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אנשים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שהמתינו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בתחנת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אוטובוס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ואנשים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שניקרו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בדרכו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ובמעשיו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גרם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למותם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ולפציעתם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שלושה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ירצה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באופן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מצטבר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sz w:val="22"/>
          <w:sz w:val="22"/>
          <w:szCs w:val="24"/>
          <w:rtl w:val="true"/>
        </w:rPr>
        <w:t>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עולם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ועשר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בגין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</w:t>
      </w:r>
      <w:r>
        <w:rPr>
          <w:sz w:val="22"/>
          <w:sz w:val="22"/>
          <w:szCs w:val="24"/>
          <w:rtl w:val="true"/>
        </w:rPr>
        <w:t>שלוש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</w:t>
      </w:r>
      <w:r>
        <w:rPr>
          <w:sz w:val="22"/>
          <w:sz w:val="22"/>
          <w:szCs w:val="24"/>
          <w:rtl w:val="true"/>
        </w:rPr>
        <w:t>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</w:t>
      </w:r>
      <w:r>
        <w:rPr>
          <w:sz w:val="22"/>
          <w:sz w:val="22"/>
          <w:szCs w:val="24"/>
          <w:rtl w:val="true"/>
        </w:rPr>
        <w:t>י</w:t>
      </w:r>
      <w:r>
        <w:rPr>
          <w:sz w:val="22"/>
          <w:sz w:val="22"/>
          <w:szCs w:val="24"/>
          <w:rtl w:val="true"/>
        </w:rPr>
        <w:t>סיון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לרצח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לדברי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כב</w:t>
      </w:r>
      <w:r>
        <w:rPr>
          <w:sz w:val="22"/>
          <w:szCs w:val="24"/>
          <w:rtl w:val="true"/>
        </w:rPr>
        <w:t xml:space="preserve">' </w:t>
      </w:r>
      <w:r>
        <w:rPr>
          <w:sz w:val="22"/>
          <w:sz w:val="22"/>
          <w:szCs w:val="24"/>
          <w:rtl w:val="true"/>
        </w:rPr>
        <w:t>הנשיא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שמגר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(</w:t>
      </w:r>
      <w:r>
        <w:rPr>
          <w:b/>
          <w:b/>
          <w:bCs/>
          <w:sz w:val="22"/>
          <w:sz w:val="22"/>
          <w:szCs w:val="24"/>
          <w:rtl w:val="true"/>
        </w:rPr>
        <w:t>שם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בעמ</w:t>
      </w:r>
      <w:r>
        <w:rPr>
          <w:sz w:val="22"/>
          <w:szCs w:val="24"/>
          <w:rtl w:val="true"/>
        </w:rPr>
        <w:t xml:space="preserve">' </w:t>
      </w:r>
      <w:r>
        <w:rPr>
          <w:sz w:val="22"/>
          <w:szCs w:val="24"/>
        </w:rPr>
        <w:t>192</w:t>
      </w:r>
      <w:r>
        <w:rPr>
          <w:sz w:val="22"/>
          <w:szCs w:val="24"/>
          <w:rtl w:val="true"/>
        </w:rPr>
        <w:t xml:space="preserve">): </w:t>
      </w:r>
    </w:p>
    <w:p>
      <w:pPr>
        <w:pStyle w:val="Style10"/>
        <w:spacing w:lineRule="exact" w:line="320"/>
        <w:ind w:start="1134" w:end="1134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גזירת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עונשי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חופפים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מספר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מעשי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רצח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- </w:t>
      </w:r>
      <w:r>
        <w:rPr>
          <w:sz w:val="22"/>
          <w:sz w:val="22"/>
          <w:szCs w:val="24"/>
          <w:rtl w:val="true"/>
        </w:rPr>
        <w:t>אף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מדובר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בכאלה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שבוצעו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ברצף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- </w:t>
      </w:r>
      <w:r>
        <w:rPr>
          <w:sz w:val="22"/>
          <w:sz w:val="22"/>
          <w:szCs w:val="24"/>
          <w:rtl w:val="true"/>
        </w:rPr>
        <w:t>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מכללא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מיזעור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הזוועה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שבגרם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המוות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הזדוני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והמכוון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שורה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אנשים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קיומו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נוהג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הקציבה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sz w:val="22"/>
          <w:szCs w:val="24"/>
          <w:rtl w:val="true"/>
        </w:rPr>
        <w:t>-</w:t>
      </w:r>
      <w:r>
        <w:rPr>
          <w:sz w:val="22"/>
          <w:sz w:val="22"/>
          <w:szCs w:val="24"/>
          <w:rtl w:val="true"/>
        </w:rPr>
        <w:t>עולם</w:t>
      </w:r>
      <w:r>
        <w:rPr>
          <w:sz w:val="22"/>
          <w:szCs w:val="24"/>
          <w:rtl w:val="true"/>
        </w:rPr>
        <w:t>-</w:t>
      </w:r>
      <w:r>
        <w:rPr>
          <w:sz w:val="22"/>
          <w:sz w:val="22"/>
          <w:szCs w:val="24"/>
          <w:rtl w:val="true"/>
        </w:rPr>
        <w:t>חובה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מחדד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כמובן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תחושת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</w:t>
      </w:r>
      <w:r>
        <w:rPr>
          <w:sz w:val="22"/>
          <w:szCs w:val="24"/>
          <w:rtl w:val="true"/>
        </w:rPr>
        <w:t>-</w:t>
      </w:r>
      <w:r>
        <w:rPr>
          <w:sz w:val="22"/>
          <w:sz w:val="22"/>
          <w:szCs w:val="24"/>
          <w:rtl w:val="true"/>
        </w:rPr>
        <w:t>ההתאמה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מספר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רציחות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חופף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</w:t>
      </w:r>
      <w:r>
        <w:rPr>
          <w:sz w:val="22"/>
          <w:sz w:val="22"/>
          <w:szCs w:val="24"/>
          <w:rtl w:val="true"/>
        </w:rPr>
        <w:t>ד</w:t>
      </w:r>
      <w:r>
        <w:rPr>
          <w:sz w:val="22"/>
          <w:szCs w:val="24"/>
          <w:rtl w:val="true"/>
        </w:rPr>
        <w:t xml:space="preserve">... </w:t>
      </w:r>
      <w:r>
        <w:rPr>
          <w:sz w:val="22"/>
          <w:sz w:val="22"/>
          <w:szCs w:val="24"/>
          <w:rtl w:val="true"/>
        </w:rPr>
        <w:t>האמונה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בקדושת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חיי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אדם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חייבת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למצוא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ביטויה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בענישה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עבריין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ובהדגשת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משמעותו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קיפוח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חיי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אדם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בעינינו</w:t>
      </w:r>
      <w:r>
        <w:rPr>
          <w:sz w:val="22"/>
          <w:szCs w:val="24"/>
          <w:rtl w:val="true"/>
        </w:rPr>
        <w:t>.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מקובלת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עלי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ההשקפה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לגזור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נפרד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מעשי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פגיעה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נפרדים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בחיי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אדם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צריכים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למצוא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ביטויים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בעונשים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המצטברים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לזה</w:t>
      </w:r>
      <w:r>
        <w:rPr>
          <w:sz w:val="22"/>
          <w:szCs w:val="24"/>
          <w:rtl w:val="true"/>
        </w:rPr>
        <w:t>"</w:t>
      </w:r>
      <w:r>
        <w:rPr>
          <w:sz w:val="22"/>
          <w:szCs w:val="24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sz w:val="22"/>
          <w:szCs w:val="24"/>
          <w:rtl w:val="true"/>
        </w:rPr>
        <w:t>בע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פ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1742/91</w:t>
      </w:r>
      <w:r>
        <w:rPr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פופר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נ</w:t>
      </w:r>
      <w:r>
        <w:rPr>
          <w:b/>
          <w:bCs/>
          <w:sz w:val="22"/>
          <w:szCs w:val="24"/>
          <w:rtl w:val="true"/>
        </w:rPr>
        <w:t xml:space="preserve">' </w:t>
      </w:r>
      <w:r>
        <w:rPr>
          <w:b/>
          <w:b/>
          <w:bCs/>
          <w:sz w:val="22"/>
          <w:sz w:val="22"/>
          <w:szCs w:val="24"/>
          <w:rtl w:val="true"/>
        </w:rPr>
        <w:t>מדינת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ישראל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פ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נא</w:t>
      </w:r>
      <w:r>
        <w:rPr>
          <w:sz w:val="22"/>
          <w:szCs w:val="24"/>
          <w:rtl w:val="true"/>
        </w:rPr>
        <w:t>(</w:t>
      </w:r>
      <w:r>
        <w:rPr>
          <w:sz w:val="22"/>
          <w:szCs w:val="24"/>
        </w:rPr>
        <w:t>5</w:t>
      </w:r>
      <w:r>
        <w:rPr>
          <w:sz w:val="22"/>
          <w:szCs w:val="24"/>
          <w:rtl w:val="true"/>
        </w:rPr>
        <w:t xml:space="preserve">) </w:t>
      </w:r>
      <w:r>
        <w:rPr>
          <w:sz w:val="22"/>
          <w:szCs w:val="24"/>
        </w:rPr>
        <w:t>289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קבע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העליון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יהודי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ריסס</w:t>
      </w:r>
      <w:r>
        <w:rPr>
          <w:sz w:val="22"/>
          <w:szCs w:val="24"/>
          <w:rtl w:val="true"/>
        </w:rPr>
        <w:t xml:space="preserve">" </w:t>
      </w:r>
      <w:r>
        <w:rPr>
          <w:sz w:val="22"/>
          <w:sz w:val="22"/>
          <w:szCs w:val="24"/>
          <w:rtl w:val="true"/>
        </w:rPr>
        <w:t>ביריות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פועלים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ערבים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שקיבץ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בשורות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וגרם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למותם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ולפציעתם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עשרה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אחרים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ירצה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באופן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מצטבר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עונשי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עולם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ועוד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20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בגין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ניסיון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הרצח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לדברי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כב</w:t>
      </w:r>
      <w:r>
        <w:rPr>
          <w:sz w:val="22"/>
          <w:szCs w:val="24"/>
          <w:rtl w:val="true"/>
        </w:rPr>
        <w:t xml:space="preserve">' </w:t>
      </w:r>
      <w:r>
        <w:rPr>
          <w:sz w:val="22"/>
          <w:sz w:val="22"/>
          <w:szCs w:val="24"/>
          <w:rtl w:val="true"/>
        </w:rPr>
        <w:t>השופטת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דורנר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(</w:t>
      </w:r>
      <w:r>
        <w:rPr>
          <w:b/>
          <w:b/>
          <w:bCs/>
          <w:sz w:val="22"/>
          <w:sz w:val="22"/>
          <w:szCs w:val="24"/>
          <w:rtl w:val="true"/>
        </w:rPr>
        <w:t>שם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בעמ</w:t>
      </w:r>
      <w:r>
        <w:rPr>
          <w:sz w:val="22"/>
          <w:szCs w:val="24"/>
          <w:rtl w:val="true"/>
        </w:rPr>
        <w:t xml:space="preserve">' </w:t>
      </w:r>
      <w:r>
        <w:rPr>
          <w:sz w:val="22"/>
          <w:szCs w:val="24"/>
        </w:rPr>
        <w:t>303</w:t>
      </w:r>
      <w:r>
        <w:rPr>
          <w:sz w:val="22"/>
          <w:szCs w:val="24"/>
          <w:rtl w:val="true"/>
        </w:rPr>
        <w:t xml:space="preserve">): </w:t>
      </w:r>
    </w:p>
    <w:p>
      <w:pPr>
        <w:pStyle w:val="Style10"/>
        <w:tabs>
          <w:tab w:val="clear" w:pos="720"/>
          <w:tab w:val="left" w:pos="7746" w:leader="none"/>
        </w:tabs>
        <w:spacing w:lineRule="exact" w:line="320"/>
        <w:ind w:start="1134" w:end="1134"/>
        <w:jc w:val="both"/>
        <w:rPr/>
      </w:pP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כאשר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מדובר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במעשי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אלימות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הנפגעים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אינטרס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עצמאי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לשלמות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גופו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הפגיעה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בשלמות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גופו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מהווה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פגיעה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בשלמות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גופו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אחר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מבחינה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טכנית</w:t>
      </w:r>
      <w:r>
        <w:rPr>
          <w:sz w:val="22"/>
          <w:szCs w:val="24"/>
          <w:rtl w:val="true"/>
        </w:rPr>
        <w:t xml:space="preserve">" </w:t>
      </w:r>
      <w:r>
        <w:rPr>
          <w:sz w:val="22"/>
          <w:sz w:val="22"/>
          <w:szCs w:val="24"/>
          <w:rtl w:val="true"/>
        </w:rPr>
        <w:t>מדובר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ברצף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שגרם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לקורבנות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מספר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להתייחס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לכך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כאל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מעשי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פגיעה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נפרדים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מסקנה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הכרחית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מנקודת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מבט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מוסרית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המכירה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בקדושת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חייו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אדם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כערך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יסוד</w:t>
      </w:r>
      <w:r>
        <w:rPr>
          <w:sz w:val="22"/>
          <w:szCs w:val="24"/>
          <w:rtl w:val="true"/>
        </w:rPr>
        <w:t>.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ערך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חיי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האדם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וסלידתנו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העמוקה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ממעשים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הפוגעים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חייבים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למצוא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ביטוי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מפורש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ונפרד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במסגרת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גזירת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העונש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לעניין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מספר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העונשים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לגזור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לעניין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הצטברותם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אף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רצח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אדם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בודד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כשלעצמו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הפשע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וחמור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כמותו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גזירה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שרצח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אדם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שרצח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רבים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עלולה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להתפרש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כהחלשה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משמעות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ערך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חיי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האדם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ואף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עלולה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לפגוע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במידת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ההרתעה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שכן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יעצור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רוצח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מלהרבות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קורבנותיו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בגין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הקורבנות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הנוספים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יהיה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צפוי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תוספת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עונש</w:t>
      </w:r>
      <w:r>
        <w:rPr>
          <w:sz w:val="22"/>
          <w:szCs w:val="24"/>
          <w:rtl w:val="true"/>
        </w:rPr>
        <w:t>?</w:t>
      </w:r>
      <w:r>
        <w:rPr>
          <w:sz w:val="22"/>
          <w:szCs w:val="24"/>
          <w:rtl w:val="true"/>
        </w:rPr>
        <w:t xml:space="preserve">". </w:t>
      </w:r>
      <w:r>
        <w:rPr>
          <w:sz w:val="22"/>
          <w:szCs w:val="24"/>
          <w:rtl w:val="true"/>
        </w:rPr>
        <w:t xml:space="preserve"> </w:t>
      </w:r>
    </w:p>
    <w:p>
      <w:pPr>
        <w:pStyle w:val="Style10"/>
        <w:spacing w:lineRule="exact" w:line="320" w:before="0" w:after="80"/>
        <w:ind w:firstLine="283" w:start="0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sz w:val="22"/>
          <w:szCs w:val="24"/>
          <w:rtl w:val="true"/>
        </w:rPr>
        <w:t>יפים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לענייננו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דבריו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כב</w:t>
      </w:r>
      <w:r>
        <w:rPr>
          <w:sz w:val="22"/>
          <w:szCs w:val="24"/>
          <w:rtl w:val="true"/>
        </w:rPr>
        <w:t xml:space="preserve">' </w:t>
      </w:r>
      <w:r>
        <w:rPr>
          <w:sz w:val="22"/>
          <w:sz w:val="22"/>
          <w:szCs w:val="24"/>
          <w:rtl w:val="true"/>
        </w:rPr>
        <w:t>השופט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חשין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(</w:t>
      </w:r>
      <w:r>
        <w:rPr>
          <w:b/>
          <w:b/>
          <w:bCs/>
          <w:sz w:val="22"/>
          <w:sz w:val="22"/>
          <w:szCs w:val="24"/>
          <w:rtl w:val="true"/>
        </w:rPr>
        <w:t>שם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בעמ</w:t>
      </w:r>
      <w:r>
        <w:rPr>
          <w:sz w:val="22"/>
          <w:szCs w:val="24"/>
          <w:rtl w:val="true"/>
        </w:rPr>
        <w:t xml:space="preserve">' </w:t>
      </w:r>
      <w:r>
        <w:rPr>
          <w:sz w:val="22"/>
          <w:szCs w:val="24"/>
        </w:rPr>
        <w:t>307</w:t>
      </w:r>
      <w:r>
        <w:rPr>
          <w:sz w:val="22"/>
          <w:szCs w:val="24"/>
          <w:rtl w:val="true"/>
        </w:rPr>
        <w:t xml:space="preserve">), </w:t>
      </w:r>
      <w:r>
        <w:rPr>
          <w:sz w:val="22"/>
          <w:sz w:val="22"/>
          <w:szCs w:val="24"/>
          <w:rtl w:val="true"/>
        </w:rPr>
        <w:t>עליהם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חזר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</w:t>
      </w:r>
      <w:r>
        <w:rPr>
          <w:sz w:val="22"/>
          <w:sz w:val="22"/>
          <w:szCs w:val="24"/>
          <w:rtl w:val="true"/>
        </w:rPr>
        <w:t>ע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פ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6841/01</w:t>
      </w:r>
      <w:r>
        <w:rPr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יוסף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ביטון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נ</w:t>
      </w:r>
      <w:r>
        <w:rPr>
          <w:b/>
          <w:bCs/>
          <w:sz w:val="22"/>
          <w:szCs w:val="24"/>
          <w:rtl w:val="true"/>
        </w:rPr>
        <w:t xml:space="preserve">' </w:t>
      </w:r>
      <w:r>
        <w:rPr>
          <w:b/>
          <w:b/>
          <w:bCs/>
          <w:sz w:val="22"/>
          <w:sz w:val="22"/>
          <w:szCs w:val="24"/>
          <w:rtl w:val="true"/>
        </w:rPr>
        <w:t>מדינת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ישראל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פ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נו</w:t>
      </w:r>
      <w:r>
        <w:rPr>
          <w:sz w:val="22"/>
          <w:szCs w:val="24"/>
          <w:rtl w:val="true"/>
        </w:rPr>
        <w:t>(</w:t>
      </w:r>
      <w:r>
        <w:rPr>
          <w:sz w:val="22"/>
          <w:szCs w:val="24"/>
        </w:rPr>
        <w:t>6</w:t>
      </w:r>
      <w:r>
        <w:rPr>
          <w:sz w:val="22"/>
          <w:szCs w:val="24"/>
          <w:rtl w:val="true"/>
        </w:rPr>
        <w:t xml:space="preserve">) </w:t>
      </w:r>
      <w:r>
        <w:rPr>
          <w:sz w:val="22"/>
          <w:szCs w:val="24"/>
        </w:rPr>
        <w:t>794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Cs w:val="24"/>
        </w:rPr>
        <w:t>800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לפיהם</w:t>
      </w:r>
      <w:r>
        <w:rPr>
          <w:sz w:val="22"/>
          <w:szCs w:val="24"/>
          <w:rtl w:val="true"/>
        </w:rPr>
        <w:t xml:space="preserve">: </w:t>
      </w:r>
    </w:p>
    <w:p>
      <w:pPr>
        <w:pStyle w:val="Style10"/>
        <w:spacing w:lineRule="exact" w:line="320"/>
        <w:ind w:start="1134" w:end="1134"/>
        <w:jc w:val="both"/>
        <w:rPr/>
      </w:pP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אדם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- </w:t>
      </w:r>
      <w:r>
        <w:rPr>
          <w:sz w:val="22"/>
          <w:sz w:val="22"/>
          <w:szCs w:val="24"/>
          <w:rtl w:val="true"/>
        </w:rPr>
        <w:t>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אדם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-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עולם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לעצמו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אדם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- </w:t>
      </w:r>
      <w:r>
        <w:rPr>
          <w:sz w:val="22"/>
          <w:sz w:val="22"/>
          <w:szCs w:val="24"/>
          <w:rtl w:val="true"/>
        </w:rPr>
        <w:t>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אדם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-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אחד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יחיד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ומיוחד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ואין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אדם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כאדם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מי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יהיה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ומי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שהלך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ישוב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... </w:t>
      </w:r>
      <w:r>
        <w:rPr>
          <w:sz w:val="22"/>
          <w:sz w:val="22"/>
          <w:szCs w:val="24"/>
          <w:rtl w:val="true"/>
        </w:rPr>
        <w:t>כך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לעבירת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הרצח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כך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שיוטל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שרצח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אכן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עולם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בעבירת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רצח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צאת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הנשמה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מבחינה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מושגית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- </w:t>
      </w:r>
      <w:r>
        <w:rPr>
          <w:sz w:val="22"/>
          <w:sz w:val="22"/>
          <w:szCs w:val="24"/>
          <w:rtl w:val="true"/>
        </w:rPr>
        <w:t>וזה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דרך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הטבע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- </w:t>
      </w:r>
      <w:r>
        <w:rPr>
          <w:sz w:val="22"/>
          <w:sz w:val="22"/>
          <w:szCs w:val="24"/>
          <w:rtl w:val="true"/>
        </w:rPr>
        <w:t>אין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עולם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מצטברים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ואולם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דומה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נוכל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לבטא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עומק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הזוועה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שבמעשהו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שרצח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הרבים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נטיל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עונשים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מצטברים</w:t>
      </w:r>
      <w:r>
        <w:rPr>
          <w:sz w:val="22"/>
          <w:szCs w:val="24"/>
          <w:rtl w:val="true"/>
        </w:rPr>
        <w:t>. "</w:t>
      </w:r>
      <w:r>
        <w:rPr>
          <w:sz w:val="22"/>
          <w:sz w:val="22"/>
          <w:szCs w:val="24"/>
          <w:rtl w:val="true"/>
        </w:rPr>
        <w:t>שופך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האדם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באדם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דמו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יישפך</w:t>
      </w:r>
      <w:r>
        <w:rPr>
          <w:sz w:val="22"/>
          <w:szCs w:val="24"/>
          <w:rtl w:val="true"/>
        </w:rPr>
        <w:t>" (</w:t>
      </w:r>
      <w:r>
        <w:rPr>
          <w:sz w:val="22"/>
          <w:sz w:val="22"/>
          <w:szCs w:val="24"/>
          <w:rtl w:val="true"/>
        </w:rPr>
        <w:t>בראשית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</w:t>
      </w:r>
      <w:r>
        <w:rPr>
          <w:sz w:val="22"/>
          <w:szCs w:val="24"/>
          <w:rtl w:val="true"/>
        </w:rPr>
        <w:t xml:space="preserve">' </w:t>
      </w:r>
      <w:r>
        <w:rPr>
          <w:sz w:val="22"/>
          <w:sz w:val="22"/>
          <w:szCs w:val="24"/>
          <w:rtl w:val="true"/>
        </w:rPr>
        <w:t>ו</w:t>
      </w:r>
      <w:r>
        <w:rPr>
          <w:sz w:val="22"/>
          <w:szCs w:val="24"/>
          <w:rtl w:val="true"/>
        </w:rPr>
        <w:t xml:space="preserve">'). </w:t>
      </w:r>
      <w:r>
        <w:rPr>
          <w:sz w:val="22"/>
          <w:sz w:val="22"/>
          <w:szCs w:val="24"/>
          <w:rtl w:val="true"/>
        </w:rPr>
        <w:t>בימינו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ובמקומנו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שופכים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- </w:t>
      </w:r>
      <w:r>
        <w:rPr>
          <w:sz w:val="22"/>
          <w:sz w:val="22"/>
          <w:szCs w:val="24"/>
          <w:rtl w:val="true"/>
        </w:rPr>
        <w:t>כמעשה</w:t>
      </w:r>
      <w:r>
        <w:rPr>
          <w:sz w:val="22"/>
          <w:szCs w:val="24"/>
          <w:rtl w:val="true"/>
        </w:rPr>
        <w:t>-</w:t>
      </w:r>
      <w:r>
        <w:rPr>
          <w:sz w:val="22"/>
          <w:sz w:val="22"/>
          <w:szCs w:val="24"/>
          <w:rtl w:val="true"/>
        </w:rPr>
        <w:t>ממלכה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-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האדם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ניתן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להוציא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להורג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אדם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פעמים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אך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עולם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במצטבר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ניתן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להטיל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שקיפח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בזדון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עולם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תחת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נפש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ונשמה</w:t>
      </w:r>
      <w:r>
        <w:rPr>
          <w:sz w:val="22"/>
          <w:szCs w:val="24"/>
          <w:rtl w:val="true"/>
        </w:rPr>
        <w:t>"</w:t>
      </w:r>
      <w:r>
        <w:rPr>
          <w:sz w:val="22"/>
          <w:szCs w:val="24"/>
          <w:rtl w:val="true"/>
        </w:rPr>
        <w:t xml:space="preserve">. </w:t>
      </w:r>
    </w:p>
    <w:p>
      <w:pPr>
        <w:pStyle w:val="Style10"/>
        <w:spacing w:lineRule="exact" w:line="320" w:before="0" w:after="80"/>
        <w:ind w:firstLine="283" w:start="0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/>
      </w:pPr>
      <w:r>
        <w:rPr>
          <w:sz w:val="22"/>
          <w:sz w:val="22"/>
          <w:szCs w:val="24"/>
          <w:rtl w:val="true"/>
        </w:rPr>
        <w:t>יתרה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מזאת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נפסק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אלו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תופעת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מעשי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הטרור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הפכה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למכת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מדינה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ממש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להחמיר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נאשמים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שעברו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כגון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ולמצות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עמם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מלוא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חומרת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הדין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תוך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העדפת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שיקול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ההרתעה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שיקולי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ענישה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אחרים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ובהם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נסיבותיו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האישיות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(</w:t>
      </w:r>
      <w:r>
        <w:rPr>
          <w:sz w:val="22"/>
          <w:sz w:val="22"/>
          <w:szCs w:val="24"/>
          <w:rtl w:val="true"/>
        </w:rPr>
        <w:t>ראו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פ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9338/01</w:t>
      </w:r>
      <w:r>
        <w:rPr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מדינת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ישראל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נ</w:t>
      </w:r>
      <w:r>
        <w:rPr>
          <w:b/>
          <w:bCs/>
          <w:sz w:val="22"/>
          <w:szCs w:val="24"/>
          <w:rtl w:val="true"/>
        </w:rPr>
        <w:t xml:space="preserve">' </w:t>
      </w:r>
      <w:r>
        <w:rPr>
          <w:b/>
          <w:b/>
          <w:bCs/>
          <w:sz w:val="22"/>
          <w:sz w:val="22"/>
          <w:szCs w:val="24"/>
          <w:rtl w:val="true"/>
        </w:rPr>
        <w:t>נאצר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עווידה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טרם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פורסם</w:t>
      </w:r>
      <w:r>
        <w:rPr>
          <w:sz w:val="22"/>
          <w:szCs w:val="24"/>
          <w:rtl w:val="true"/>
        </w:rPr>
        <w:t xml:space="preserve">).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בענייננו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מקום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להתחשב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בנסיבות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אישיות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נוכח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מעשיו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החמורים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המצביעים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סכנתו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לציבור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ומחייבים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הרחקתו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מהחברה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לצמיתות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תוך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הטלת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המרבי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באופן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מצטבר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יתר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גילו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הצעיר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עומד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כנסיבה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לקולא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משטיבן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להתבצע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צעירים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להודאתו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ולנטילת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האחריות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הרי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שאלו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ניתנו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שמיעת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הראיות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בתיק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ולאחר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שמסר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מספר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גרסאות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למיוחס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בהודעותיו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במשטרה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(</w:t>
      </w:r>
      <w:r>
        <w:rPr>
          <w:sz w:val="22"/>
          <w:sz w:val="22"/>
          <w:szCs w:val="24"/>
          <w:rtl w:val="true"/>
        </w:rPr>
        <w:t>ת</w:t>
      </w:r>
      <w:r>
        <w:rPr>
          <w:sz w:val="22"/>
          <w:szCs w:val="24"/>
          <w:rtl w:val="true"/>
        </w:rPr>
        <w:t>/</w:t>
      </w:r>
      <w:r>
        <w:rPr>
          <w:sz w:val="22"/>
          <w:szCs w:val="24"/>
        </w:rPr>
        <w:t>1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ת</w:t>
      </w:r>
      <w:r>
        <w:rPr>
          <w:sz w:val="22"/>
          <w:szCs w:val="24"/>
          <w:rtl w:val="true"/>
        </w:rPr>
        <w:t>/</w:t>
      </w:r>
      <w:r>
        <w:rPr>
          <w:sz w:val="22"/>
          <w:szCs w:val="24"/>
        </w:rPr>
        <w:t>2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ת</w:t>
      </w:r>
      <w:r>
        <w:rPr>
          <w:sz w:val="22"/>
          <w:szCs w:val="24"/>
          <w:rtl w:val="true"/>
        </w:rPr>
        <w:t>/</w:t>
      </w:r>
      <w:r>
        <w:rPr>
          <w:sz w:val="22"/>
          <w:szCs w:val="24"/>
        </w:rPr>
        <w:t>3</w:t>
      </w:r>
      <w:r>
        <w:rPr>
          <w:sz w:val="22"/>
          <w:szCs w:val="24"/>
          <w:rtl w:val="true"/>
        </w:rPr>
        <w:t xml:space="preserve">), </w:t>
      </w:r>
      <w:r>
        <w:rPr>
          <w:sz w:val="22"/>
          <w:sz w:val="22"/>
          <w:szCs w:val="24"/>
          <w:rtl w:val="true"/>
        </w:rPr>
        <w:t>והן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בעדותו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המשפט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שבה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גרסה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חדשה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לחלוטין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שאף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שונה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מזו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הודה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בסופו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דבר</w:t>
      </w:r>
      <w:r>
        <w:rPr>
          <w:sz w:val="22"/>
          <w:szCs w:val="24"/>
          <w:rtl w:val="true"/>
        </w:rPr>
        <w:t xml:space="preserve">. 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</w:rPr>
        <w:t>9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לאור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האמור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גוזרים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העונשים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הבאים</w:t>
      </w:r>
      <w:r>
        <w:rPr>
          <w:sz w:val="22"/>
          <w:szCs w:val="24"/>
          <w:rtl w:val="true"/>
        </w:rPr>
        <w:t>: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א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בגין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שלוש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הרצח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- </w:t>
      </w:r>
      <w:r>
        <w:rPr>
          <w:sz w:val="22"/>
          <w:sz w:val="22"/>
          <w:szCs w:val="24"/>
          <w:rtl w:val="true"/>
        </w:rPr>
        <w:t>שלושה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עולם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שאותם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ירצה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באופן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מצטבר</w:t>
      </w:r>
      <w:r>
        <w:rPr>
          <w:sz w:val="22"/>
          <w:szCs w:val="24"/>
          <w:rtl w:val="true"/>
        </w:rPr>
        <w:t xml:space="preserve">; </w:t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ב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בגין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20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ניסיון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רצח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ובגין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הובלת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כדין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- </w:t>
      </w:r>
      <w:r>
        <w:rPr>
          <w:sz w:val="22"/>
          <w:szCs w:val="24"/>
        </w:rPr>
        <w:t>20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שאותם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ירצה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בחופף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למאסרי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העולם</w:t>
      </w:r>
      <w:r>
        <w:rPr>
          <w:sz w:val="22"/>
          <w:szCs w:val="24"/>
          <w:rtl w:val="true"/>
        </w:rPr>
        <w:t xml:space="preserve">.  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b/>
          <w:b/>
          <w:bCs/>
          <w:sz w:val="22"/>
          <w:sz w:val="22"/>
          <w:szCs w:val="24"/>
          <w:rtl w:val="true"/>
        </w:rPr>
        <w:t>זכות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ערעור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לבית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משפט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העליון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תוך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Cs/>
          <w:sz w:val="22"/>
          <w:szCs w:val="24"/>
        </w:rPr>
        <w:t>45</w:t>
      </w:r>
      <w:r>
        <w:rPr>
          <w:b/>
          <w:bCs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יום</w:t>
      </w:r>
      <w:r>
        <w:rPr>
          <w:b/>
          <w:bCs/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color w:val="000000"/>
          <w:sz w:val="22"/>
          <w:szCs w:val="24"/>
        </w:rPr>
      </w:pPr>
      <w:r>
        <w:rPr>
          <w:b/>
          <w:b/>
          <w:bCs/>
          <w:color w:val="000000"/>
          <w:sz w:val="22"/>
          <w:sz w:val="22"/>
          <w:szCs w:val="24"/>
          <w:rtl w:val="true"/>
        </w:rPr>
        <w:t>ניתן</w:t>
      </w:r>
      <w:r>
        <w:rPr>
          <w:rFonts w:cs="Times New Roman"/>
          <w:b/>
          <w:b/>
          <w:bCs/>
          <w:color w:val="000000"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היום</w:t>
      </w:r>
      <w:r>
        <w:rPr>
          <w:b/>
          <w:bCs/>
          <w:color w:val="000000"/>
          <w:sz w:val="22"/>
          <w:szCs w:val="24"/>
          <w:rtl w:val="true"/>
        </w:rPr>
        <w:t xml:space="preserve">, 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ב</w:t>
      </w:r>
      <w:r>
        <w:rPr>
          <w:b/>
          <w:bCs/>
          <w:color w:val="000000"/>
          <w:sz w:val="22"/>
          <w:szCs w:val="24"/>
          <w:rtl w:val="true"/>
        </w:rPr>
        <w:t xml:space="preserve">' 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באדר</w:t>
      </w:r>
      <w:r>
        <w:rPr>
          <w:rFonts w:cs="Times New Roman"/>
          <w:b/>
          <w:b/>
          <w:bCs/>
          <w:color w:val="000000"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ב</w:t>
      </w:r>
      <w:r>
        <w:rPr>
          <w:b/>
          <w:bCs/>
          <w:color w:val="000000"/>
          <w:sz w:val="22"/>
          <w:szCs w:val="24"/>
          <w:rtl w:val="true"/>
        </w:rPr>
        <w:t xml:space="preserve">' 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תשס</w:t>
      </w:r>
      <w:r>
        <w:rPr>
          <w:b/>
          <w:bCs/>
          <w:color w:val="000000"/>
          <w:sz w:val="22"/>
          <w:szCs w:val="24"/>
          <w:rtl w:val="true"/>
        </w:rPr>
        <w:t>"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ג</w:t>
      </w:r>
      <w:r>
        <w:rPr>
          <w:rFonts w:cs="Times New Roman"/>
          <w:b/>
          <w:b/>
          <w:bCs/>
          <w:color w:val="000000"/>
          <w:sz w:val="22"/>
          <w:sz w:val="22"/>
          <w:szCs w:val="24"/>
          <w:rtl w:val="true"/>
        </w:rPr>
        <w:t xml:space="preserve"> </w:t>
      </w:r>
      <w:r>
        <w:rPr>
          <w:b/>
          <w:bCs/>
          <w:color w:val="000000"/>
          <w:sz w:val="22"/>
          <w:szCs w:val="24"/>
          <w:rtl w:val="true"/>
        </w:rPr>
        <w:t>(</w:t>
      </w:r>
      <w:r>
        <w:rPr>
          <w:b/>
          <w:bCs/>
          <w:color w:val="000000"/>
          <w:sz w:val="22"/>
          <w:szCs w:val="24"/>
        </w:rPr>
        <w:t>5</w:t>
      </w:r>
      <w:r>
        <w:rPr>
          <w:b/>
          <w:bCs/>
          <w:color w:val="000000"/>
          <w:sz w:val="22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במרץ</w:t>
      </w:r>
      <w:r>
        <w:rPr>
          <w:rFonts w:cs="Times New Roman"/>
          <w:b/>
          <w:b/>
          <w:bCs/>
          <w:color w:val="000000"/>
          <w:sz w:val="22"/>
          <w:sz w:val="22"/>
          <w:szCs w:val="24"/>
          <w:rtl w:val="true"/>
        </w:rPr>
        <w:t xml:space="preserve"> </w:t>
      </w:r>
      <w:r>
        <w:rPr>
          <w:b/>
          <w:bCs/>
          <w:color w:val="000000"/>
          <w:sz w:val="22"/>
          <w:szCs w:val="24"/>
        </w:rPr>
        <w:t>2003</w:t>
      </w:r>
      <w:r>
        <w:rPr>
          <w:b/>
          <w:bCs/>
          <w:color w:val="000000"/>
          <w:sz w:val="22"/>
          <w:szCs w:val="24"/>
          <w:rtl w:val="true"/>
        </w:rPr>
        <w:t>)</w:t>
      </w:r>
      <w:r>
        <w:rPr>
          <w:b/>
          <w:bCs/>
          <w:color w:val="000000"/>
          <w:sz w:val="22"/>
          <w:szCs w:val="24"/>
          <w:rtl w:val="true"/>
        </w:rPr>
        <w:t xml:space="preserve">, 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במעמד</w:t>
      </w:r>
      <w:r>
        <w:rPr>
          <w:rFonts w:cs="Times New Roman"/>
          <w:b/>
          <w:b/>
          <w:bCs/>
          <w:color w:val="000000"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szCs w:val="24"/>
          <w:rtl w:val="true"/>
        </w:rPr>
        <w:t>המתייצבים</w:t>
      </w:r>
      <w:r>
        <w:rPr>
          <w:b/>
          <w:bCs/>
          <w:color w:val="000000"/>
          <w:sz w:val="22"/>
          <w:szCs w:val="24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pacing w:lineRule="exact" w:line="320" w:before="0" w:after="80"/>
        <w:ind w:firstLine="283" w:end="0"/>
        <w:jc w:val="both"/>
        <w:rPr>
          <w:b/>
          <w:bCs/>
          <w:color w:val="000000"/>
          <w:sz w:val="22"/>
          <w:szCs w:val="24"/>
        </w:rPr>
      </w:pPr>
      <w:r>
        <w:rPr>
          <w:b/>
          <w:bCs/>
          <w:color w:val="000000"/>
          <w:sz w:val="22"/>
          <w:szCs w:val="24"/>
          <w:rtl w:val="true"/>
        </w:rPr>
      </w:r>
    </w:p>
    <w:tbl>
      <w:tblPr>
        <w:tblW w:w="8449" w:type="dxa"/>
        <w:jc w:val="start"/>
        <w:tblInd w:w="759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35"/>
        <w:gridCol w:w="992"/>
        <w:gridCol w:w="2126"/>
        <w:gridCol w:w="696"/>
        <w:gridCol w:w="2400"/>
      </w:tblGrid>
      <w:tr>
        <w:trPr/>
        <w:tc>
          <w:tcPr>
            <w:tcW w:w="2235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יעקב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צבן</w:t>
            </w:r>
            <w:r>
              <w:rPr>
                <w:b/>
                <w:bCs/>
                <w:sz w:val="22"/>
                <w:szCs w:val="24"/>
                <w:rtl w:val="true"/>
              </w:rPr>
              <w:t xml:space="preserve">,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שופט</w:t>
            </w:r>
          </w:p>
        </w:tc>
        <w:tc>
          <w:tcPr>
            <w:tcW w:w="992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  <w:rtl w:val="true"/>
              </w:rPr>
            </w:r>
          </w:p>
        </w:tc>
        <w:tc>
          <w:tcPr>
            <w:tcW w:w="2126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משה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רביד</w:t>
            </w:r>
            <w:r>
              <w:rPr>
                <w:b/>
                <w:bCs/>
                <w:sz w:val="22"/>
                <w:szCs w:val="24"/>
                <w:rtl w:val="true"/>
              </w:rPr>
              <w:t xml:space="preserve">,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שופט</w:t>
            </w:r>
          </w:p>
        </w:tc>
        <w:tc>
          <w:tcPr>
            <w:tcW w:w="696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  <w:rtl w:val="true"/>
              </w:rPr>
            </w:r>
          </w:p>
        </w:tc>
        <w:tc>
          <w:tcPr>
            <w:tcW w:w="2400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firstLine="283"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יפה</w:t>
            </w:r>
            <w:r>
              <w:rPr>
                <w:rFonts w:cs="Times New Roman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הכט</w:t>
            </w:r>
            <w:r>
              <w:rPr>
                <w:b/>
                <w:bCs/>
                <w:sz w:val="22"/>
                <w:szCs w:val="24"/>
                <w:rtl w:val="true"/>
              </w:rPr>
              <w:t xml:space="preserve">,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שופטת</w:t>
            </w:r>
          </w:p>
        </w:tc>
      </w:tr>
    </w:tbl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32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נוסח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כפוף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לשינויי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עריכה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וניסוח</w:t>
      </w:r>
    </w:p>
    <w:sectPr>
      <w:headerReference w:type="default" r:id="rId2"/>
      <w:footerReference w:type="default" r:id="rId3"/>
      <w:type w:val="nextPage"/>
      <w:pgSz w:w="11906" w:h="16838"/>
      <w:pgMar w:left="1134" w:right="1701" w:gutter="0" w:header="850" w:top="1134" w:footer="567" w:bottom="1134"/>
      <w:pgNumType w:start="1" w:fmt="decimal"/>
      <w:formProt w:val="false"/>
      <w:textDirection w:val="lrTb"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4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/Users/liorb/Downloads/study2025-p2/m025019.doc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9071" w:leader="none"/>
      </w:tabs>
      <w:spacing w:lineRule="exact" w:line="220"/>
      <w:ind w:end="0"/>
      <w:jc w:val="start"/>
      <w:rPr/>
    </w:pPr>
    <w:r>
      <w:rPr>
        <w:color w:val="000000"/>
        <w:sz w:val="22"/>
        <w:sz w:val="22"/>
        <w:szCs w:val="22"/>
        <w:rtl w:val="true"/>
      </w:rPr>
      <w:t>ת</w:t>
    </w:r>
    <w:r>
      <w:rPr>
        <w:color w:val="000000"/>
        <w:sz w:val="22"/>
        <w:sz w:val="22"/>
        <w:szCs w:val="22"/>
        <w:rtl w:val="true"/>
      </w:rPr>
      <w:t>פח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י</w:t>
    </w:r>
    <w:r>
      <w:rPr>
        <w:rFonts w:cs="David"/>
        <w:color w:val="000000"/>
        <w:sz w:val="22"/>
        <w:szCs w:val="22"/>
        <w:rtl w:val="true"/>
      </w:rPr>
      <w:t>-</w:t>
    </w:r>
    <w:r>
      <w:rPr>
        <w:color w:val="000000"/>
        <w:sz w:val="22"/>
        <w:sz w:val="22"/>
        <w:szCs w:val="22"/>
        <w:rtl w:val="true"/>
      </w:rPr>
      <w:t>ם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5019/02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מוראד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נזמי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עג</w:t>
    </w:r>
    <w:r>
      <w:rPr>
        <w:rFonts w:cs="David"/>
        <w:color w:val="000000"/>
        <w:sz w:val="22"/>
        <w:szCs w:val="22"/>
        <w:rtl w:val="true"/>
      </w:rPr>
      <w:t>'</w:t>
    </w:r>
    <w:r>
      <w:rPr>
        <w:color w:val="000000"/>
        <w:sz w:val="22"/>
        <w:sz w:val="22"/>
        <w:szCs w:val="22"/>
        <w:rtl w:val="true"/>
      </w:rPr>
      <w:t>לוני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alertInvalidDocument" w:val="-1"/>
    <w:docVar w:name="lastQuoteMode" w:val="חזור ל - 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6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jc w:val="center"/>
      <w:outlineLvl w:val="1"/>
    </w:pPr>
    <w:rPr>
      <w:rFonts w:ascii="Arial" w:hAnsi="Arial" w:cs="David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lineRule="auto" w:line="240"/>
      <w:ind w:hanging="0" w:start="0" w:end="0"/>
      <w:jc w:val="both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spacing w:lineRule="auto" w:line="240"/>
      <w:ind w:hanging="0" w:start="0" w:end="0"/>
      <w:jc w:val="both"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ind w:hanging="0" w:start="0" w:end="0"/>
      <w:jc w:val="both"/>
      <w:outlineLvl w:val="5"/>
    </w:pPr>
    <w:rPr>
      <w:b/>
      <w:bCs/>
      <w:u w:val="single"/>
    </w:rPr>
  </w:style>
  <w:style w:type="character" w:styleId="WW8Num1z0">
    <w:name w:val="WW8Num1z0"/>
    <w:qFormat/>
    <w:rPr/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character" w:styleId="LineNumber">
    <w:name w:val="lin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jc w:val="both"/>
    </w:pPr>
    <w:rPr>
      <w:rFonts w:cs="David"/>
      <w:szCs w:val="24"/>
    </w:rPr>
  </w:style>
  <w:style w:type="paragraph" w:styleId="Style8">
    <w:name w:val="רגיל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9">
    <w:name w:val="שמות"/>
    <w:basedOn w:val="Normal"/>
    <w:qFormat/>
    <w:pPr>
      <w:suppressLineNumbers/>
    </w:pPr>
    <w:rPr>
      <w:rFonts w:cs="David"/>
      <w:b/>
      <w:bCs/>
      <w:sz w:val="22"/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pacing w:lineRule="auto" w:line="360"/>
      <w:jc w:val="both"/>
    </w:pPr>
    <w:rPr>
      <w:rFonts w:cs="David"/>
      <w:sz w:val="22"/>
      <w:szCs w:val="24"/>
    </w:rPr>
  </w:style>
  <w:style w:type="paragraph" w:styleId="Style10">
    <w:name w:val="צטוט"/>
    <w:basedOn w:val="Normal"/>
    <w:qFormat/>
    <w:pPr>
      <w:spacing w:lineRule="auto" w:line="480"/>
      <w:ind w:hanging="0" w:start="567" w:end="567"/>
      <w:jc w:val="both"/>
    </w:pPr>
    <w:rPr>
      <w:b/>
      <w:bCs/>
      <w:sz w:val="30"/>
      <w:szCs w:val="28"/>
    </w:rPr>
  </w:style>
  <w:style w:type="paragraph" w:styleId="Style11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2">
    <w:name w:val="החלטה"/>
    <w:basedOn w:val="Style8"/>
    <w:qFormat/>
    <w:pPr>
      <w:suppressLineNumbers/>
      <w:ind w:hanging="0" w:start="0" w:end="0"/>
      <w:jc w:val="start"/>
    </w:pPr>
    <w:rPr>
      <w:bCs/>
    </w:rPr>
  </w:style>
  <w:style w:type="paragraph" w:styleId="Style13">
    <w:name w:val="חקירה"/>
    <w:basedOn w:val="Style8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Es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2010-03-14T05:35:00Z</dcterms:created>
  <dc:creator> </dc:creator>
  <dc:description/>
  <cp:keywords/>
  <dc:language>en-IL</dc:language>
  <cp:lastModifiedBy>eli</cp:lastModifiedBy>
  <cp:lastPrinted>2003-01-26T16:13:00Z</cp:lastPrinted>
  <dcterms:modified xsi:type="dcterms:W3CDTF">2010-03-14T05:35:00Z</dcterms:modified>
  <cp:revision>2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מוראד בן נזמי עג'לוני</vt:lpwstr>
  </property>
  <property fmtid="{D5CDD505-2E9C-101B-9397-08002B2CF9AE}" pid="4" name="CITY">
    <vt:lpwstr>י-ם</vt:lpwstr>
  </property>
  <property fmtid="{D5CDD505-2E9C-101B-9397-08002B2CF9AE}" pid="5" name="DATE">
    <vt:lpwstr>20030305</vt:lpwstr>
  </property>
  <property fmtid="{D5CDD505-2E9C-101B-9397-08002B2CF9AE}" pid="6" name="ISABSTRACT">
    <vt:lpwstr>Y</vt:lpwstr>
  </property>
  <property fmtid="{D5CDD505-2E9C-101B-9397-08002B2CF9AE}" pid="7" name="JUDGE">
    <vt:lpwstr>יפה הכט;משה רביד;יעקב צבן</vt:lpwstr>
  </property>
  <property fmtid="{D5CDD505-2E9C-101B-9397-08002B2CF9AE}" pid="8" name="LAWYER">
    <vt:lpwstr>ניק קאופמן;אנדרה רוזנטל</vt:lpwstr>
  </property>
  <property fmtid="{D5CDD505-2E9C-101B-9397-08002B2CF9AE}" pid="9" name="NOSE1">
    <vt:lpwstr/>
  </property>
  <property fmtid="{D5CDD505-2E9C-101B-9397-08002B2CF9AE}" pid="10" name="NOSE2">
    <vt:lpwstr/>
  </property>
  <property fmtid="{D5CDD505-2E9C-101B-9397-08002B2CF9AE}" pid="11" name="NOSE3">
    <vt:lpwstr/>
  </property>
  <property fmtid="{D5CDD505-2E9C-101B-9397-08002B2CF9AE}" pid="12" name="PADIMAIL">
    <vt:lpwstr/>
  </property>
  <property fmtid="{D5CDD505-2E9C-101B-9397-08002B2CF9AE}" pid="13" name="PAGE">
    <vt:lpwstr/>
  </property>
  <property fmtid="{D5CDD505-2E9C-101B-9397-08002B2CF9AE}" pid="14" name="PART">
    <vt:lpwstr/>
  </property>
  <property fmtid="{D5CDD505-2E9C-101B-9397-08002B2CF9AE}" pid="15" name="PROCESS">
    <vt:lpwstr>תפח</vt:lpwstr>
  </property>
  <property fmtid="{D5CDD505-2E9C-101B-9397-08002B2CF9AE}" pid="16" name="PROCNUM">
    <vt:lpwstr>5019</vt:lpwstr>
  </property>
  <property fmtid="{D5CDD505-2E9C-101B-9397-08002B2CF9AE}" pid="17" name="PROCYEAR">
    <vt:lpwstr>02</vt:lpwstr>
  </property>
  <property fmtid="{D5CDD505-2E9C-101B-9397-08002B2CF9AE}" pid="18" name="PSAKDIN">
    <vt:lpwstr>גזר-דין</vt:lpwstr>
  </property>
  <property fmtid="{D5CDD505-2E9C-101B-9397-08002B2CF9AE}" pid="19" name="TYPE">
    <vt:lpwstr>2</vt:lpwstr>
  </property>
  <property fmtid="{D5CDD505-2E9C-101B-9397-08002B2CF9AE}" pid="20" name="VOLUME">
    <vt:lpwstr/>
  </property>
  <property fmtid="{D5CDD505-2E9C-101B-9397-08002B2CF9AE}" pid="21" name="WORDNUMPAGES">
    <vt:lpwstr>4</vt:lpwstr>
  </property>
</Properties>
</file>